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8D81" w14:textId="7EC15B9E" w:rsidR="00C804D2" w:rsidRDefault="0021429D" w:rsidP="00005E09">
      <w:pPr>
        <w:pStyle w:val="Title"/>
      </w:pPr>
      <w:sdt>
        <w:sdtPr>
          <w:id w:val="-627929158"/>
          <w:placeholder>
            <w:docPart w:val="001639D84FF740D993A771ADAA3E4BA4"/>
          </w:placeholder>
          <w15:appearance w15:val="hidden"/>
        </w:sdtPr>
        <w:sdtEndPr/>
        <w:sdtContent>
          <w:r w:rsidR="00B74E44" w:rsidRPr="00B74E44">
            <w:t>ME46002</w:t>
          </w:r>
          <w:r w:rsidR="00B74E44">
            <w:t xml:space="preserve"> Assignment 1</w:t>
          </w:r>
        </w:sdtContent>
      </w:sdt>
    </w:p>
    <w:sdt>
      <w:sdtPr>
        <w:id w:val="-1294904295"/>
        <w:placeholder>
          <w:docPart w:val="6DEED7A3B30B407E8C87629DE7E95E06"/>
        </w:placeholder>
        <w15:appearance w15:val="hidden"/>
      </w:sdtPr>
      <w:sdtEndPr/>
      <w:sdtContent>
        <w:p w14:paraId="4FC383CD" w14:textId="2F2DB3E8" w:rsidR="00BF2B32" w:rsidRPr="00B74E44" w:rsidRDefault="00B74E44" w:rsidP="008B40B2">
          <w:pPr>
            <w:pStyle w:val="Author"/>
          </w:pPr>
          <w:r>
            <w:t>Imran Ali Adnan</w:t>
          </w:r>
          <w:r>
            <w:br/>
            <w:t>17062111D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id w:val="318858447"/>
        <w:placeholder>
          <w:docPart w:val="FC16920C1E534FA0A12C5B0A83310031"/>
        </w:placeholder>
        <w15:appearance w15:val="hidden"/>
      </w:sdtPr>
      <w:sdtEndPr/>
      <w:sdtContent>
        <w:p w14:paraId="4D2F8558" w14:textId="79C1E0C4" w:rsidR="00D80265" w:rsidRDefault="00B74E44" w:rsidP="00D80265">
          <w:pPr>
            <w:pStyle w:val="Heading1"/>
            <w:jc w:val="left"/>
          </w:pPr>
          <w:r>
            <w:t>Q1</w:t>
          </w:r>
        </w:p>
        <w:p w14:paraId="1DD8C6C0" w14:textId="19467629" w:rsidR="00756070" w:rsidRPr="00756070" w:rsidRDefault="00756070" w:rsidP="00756070">
          <w:pPr>
            <w:pStyle w:val="Heading2"/>
            <w:jc w:val="left"/>
          </w:pPr>
          <w:r>
            <w:t>Question:</w:t>
          </w:r>
        </w:p>
        <w:p w14:paraId="13910392" w14:textId="79E12403" w:rsidR="00B74E44" w:rsidRDefault="00B74E44" w:rsidP="008B40B2">
          <w:pPr>
            <w:rPr>
              <w:b/>
              <w:bCs/>
            </w:rPr>
          </w:pPr>
          <w:r w:rsidRPr="00B74E44">
            <w:t>Find the root(s) of the equations f(x)=0</w:t>
          </w:r>
        </w:p>
        <w:p w14:paraId="4B3C5EA7" w14:textId="77777777" w:rsidR="00D80265" w:rsidRPr="00756070" w:rsidRDefault="00D80265" w:rsidP="00756070">
          <w:pPr>
            <w:jc w:val="left"/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 = 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r>
                    <w:rPr>
                      <w:rFonts w:ascii="Latin Modern Math" w:hAnsi="Latin Modern Math"/>
                    </w:rPr>
                    <m:t>1+</m:t>
                  </m:r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tan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  <m:r>
                <w:rPr>
                  <w:rFonts w:ascii="Latin Modern Math" w:hAnsi="Latin Modern Math"/>
                </w:rPr>
                <m:t>-1.2=0</m:t>
              </m:r>
            </m:oMath>
          </m:oMathPara>
        </w:p>
        <w:p w14:paraId="1A52E903" w14:textId="3B9390A4" w:rsidR="00756070" w:rsidRDefault="00D80265" w:rsidP="00756070">
          <w:pPr>
            <w:jc w:val="left"/>
          </w:pPr>
          <w:r w:rsidRPr="00D80265">
            <w:t>by using the bisection method with a = 0.1 and b = 1.0</w:t>
          </w:r>
          <w:r>
            <w:br/>
          </w:r>
          <w:r w:rsidRPr="00D80265">
            <w:t>The percentage relative error of the solutions should be less than 2%.</w:t>
          </w:r>
        </w:p>
        <w:p w14:paraId="4F9D495E" w14:textId="384002C9" w:rsidR="004E41FD" w:rsidRDefault="00756070" w:rsidP="004E41FD">
          <w:pPr>
            <w:pStyle w:val="Heading2"/>
          </w:pPr>
          <w:r>
            <w:t>Solution: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98"/>
            <w:gridCol w:w="798"/>
            <w:gridCol w:w="1063"/>
            <w:gridCol w:w="1152"/>
            <w:gridCol w:w="1329"/>
            <w:gridCol w:w="1418"/>
            <w:gridCol w:w="1329"/>
            <w:gridCol w:w="1063"/>
          </w:tblGrid>
          <w:tr w:rsidR="00C3770B" w:rsidRPr="00C3770B" w14:paraId="2F8EADCD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62C8C51D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Iteration</w:t>
                </w:r>
              </w:p>
            </w:tc>
            <w:tc>
              <w:tcPr>
                <w:tcW w:w="398" w:type="dxa"/>
                <w:noWrap/>
                <w:hideMark/>
              </w:tcPr>
              <w:p w14:paraId="4B3EE444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a</w:t>
                </w:r>
              </w:p>
            </w:tc>
            <w:tc>
              <w:tcPr>
                <w:tcW w:w="1086" w:type="dxa"/>
                <w:noWrap/>
                <w:hideMark/>
              </w:tcPr>
              <w:p w14:paraId="46C7F2C6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b</w:t>
                </w:r>
              </w:p>
            </w:tc>
            <w:tc>
              <w:tcPr>
                <w:tcW w:w="1177" w:type="dxa"/>
                <w:noWrap/>
                <w:hideMark/>
              </w:tcPr>
              <w:p w14:paraId="7FB9693F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c (root)</w:t>
                </w:r>
              </w:p>
            </w:tc>
            <w:tc>
              <w:tcPr>
                <w:tcW w:w="1359" w:type="dxa"/>
                <w:noWrap/>
                <w:hideMark/>
              </w:tcPr>
              <w:p w14:paraId="0707957E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f(a)</w:t>
                </w:r>
              </w:p>
            </w:tc>
            <w:tc>
              <w:tcPr>
                <w:tcW w:w="1450" w:type="dxa"/>
                <w:noWrap/>
                <w:hideMark/>
              </w:tcPr>
              <w:p w14:paraId="48FEC323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f(c)</w:t>
                </w:r>
              </w:p>
            </w:tc>
            <w:tc>
              <w:tcPr>
                <w:tcW w:w="1359" w:type="dxa"/>
                <w:noWrap/>
                <w:hideMark/>
              </w:tcPr>
              <w:p w14:paraId="7090F0AD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f(a) * f(c)</w:t>
                </w:r>
              </w:p>
            </w:tc>
            <w:tc>
              <w:tcPr>
                <w:tcW w:w="1086" w:type="dxa"/>
                <w:noWrap/>
                <w:hideMark/>
              </w:tcPr>
              <w:p w14:paraId="036E0A52" w14:textId="77777777" w:rsidR="00C3770B" w:rsidRPr="00C3770B" w:rsidRDefault="00C3770B" w:rsidP="00C3770B">
                <w:pPr>
                  <w:rPr>
                    <w:b/>
                    <w:bCs/>
                  </w:rPr>
                </w:pPr>
                <w:r w:rsidRPr="00C3770B">
                  <w:rPr>
                    <w:b/>
                    <w:bCs/>
                  </w:rPr>
                  <w:t>error</w:t>
                </w:r>
              </w:p>
            </w:tc>
          </w:tr>
          <w:tr w:rsidR="00C3770B" w:rsidRPr="00C3770B" w14:paraId="3441E568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0FAE6C4A" w14:textId="77777777" w:rsidR="00C3770B" w:rsidRPr="00C3770B" w:rsidRDefault="00C3770B" w:rsidP="00C3770B">
                <w:r w:rsidRPr="00C3770B">
                  <w:t>1</w:t>
                </w:r>
              </w:p>
            </w:tc>
            <w:tc>
              <w:tcPr>
                <w:tcW w:w="398" w:type="dxa"/>
                <w:noWrap/>
                <w:hideMark/>
              </w:tcPr>
              <w:p w14:paraId="317D0C0E" w14:textId="77777777" w:rsidR="00C3770B" w:rsidRPr="00C3770B" w:rsidRDefault="00C3770B" w:rsidP="00C3770B">
                <w:r w:rsidRPr="00C3770B">
                  <w:t>0.1</w:t>
                </w:r>
              </w:p>
            </w:tc>
            <w:tc>
              <w:tcPr>
                <w:tcW w:w="1086" w:type="dxa"/>
                <w:noWrap/>
                <w:hideMark/>
              </w:tcPr>
              <w:p w14:paraId="25443F44" w14:textId="77777777" w:rsidR="00C3770B" w:rsidRPr="00C3770B" w:rsidRDefault="00C3770B">
                <w:r w:rsidRPr="00C3770B">
                  <w:t>1.0</w:t>
                </w:r>
              </w:p>
            </w:tc>
            <w:tc>
              <w:tcPr>
                <w:tcW w:w="1177" w:type="dxa"/>
                <w:noWrap/>
                <w:hideMark/>
              </w:tcPr>
              <w:p w14:paraId="463BE6CC" w14:textId="77777777" w:rsidR="00C3770B" w:rsidRPr="00C3770B" w:rsidRDefault="00C3770B">
                <w:r w:rsidRPr="00C3770B">
                  <w:t>0.55</w:t>
                </w:r>
              </w:p>
            </w:tc>
            <w:tc>
              <w:tcPr>
                <w:tcW w:w="1359" w:type="dxa"/>
                <w:noWrap/>
                <w:hideMark/>
              </w:tcPr>
              <w:p w14:paraId="03120AD0" w14:textId="77777777" w:rsidR="00C3770B" w:rsidRPr="00C3770B" w:rsidRDefault="00C3770B">
                <w:r w:rsidRPr="00C3770B">
                  <w:t>-0.110784393</w:t>
                </w:r>
              </w:p>
            </w:tc>
            <w:tc>
              <w:tcPr>
                <w:tcW w:w="1450" w:type="dxa"/>
                <w:noWrap/>
                <w:hideMark/>
              </w:tcPr>
              <w:p w14:paraId="663573D9" w14:textId="77777777" w:rsidR="00C3770B" w:rsidRPr="00C3770B" w:rsidRDefault="00C3770B">
                <w:r w:rsidRPr="00C3770B">
                  <w:t>0.0912977175</w:t>
                </w:r>
              </w:p>
            </w:tc>
            <w:tc>
              <w:tcPr>
                <w:tcW w:w="1359" w:type="dxa"/>
                <w:noWrap/>
                <w:hideMark/>
              </w:tcPr>
              <w:p w14:paraId="2BAA4512" w14:textId="77777777" w:rsidR="00C3770B" w:rsidRPr="00C3770B" w:rsidRDefault="00C3770B">
                <w:r w:rsidRPr="00C3770B">
                  <w:t>-0.0101143622</w:t>
                </w:r>
              </w:p>
            </w:tc>
            <w:tc>
              <w:tcPr>
                <w:tcW w:w="1086" w:type="dxa"/>
                <w:noWrap/>
                <w:hideMark/>
              </w:tcPr>
              <w:p w14:paraId="3E2889F9" w14:textId="77777777" w:rsidR="00C3770B" w:rsidRPr="00C3770B" w:rsidRDefault="00C3770B">
                <w:r w:rsidRPr="00C3770B">
                  <w:t>81.8181818</w:t>
                </w:r>
              </w:p>
            </w:tc>
          </w:tr>
          <w:tr w:rsidR="00C3770B" w:rsidRPr="00C3770B" w14:paraId="0EF4B567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5F0A995A" w14:textId="77777777" w:rsidR="00C3770B" w:rsidRPr="00C3770B" w:rsidRDefault="00C3770B" w:rsidP="00C3770B">
                <w:r w:rsidRPr="00C3770B">
                  <w:t>2</w:t>
                </w:r>
              </w:p>
            </w:tc>
            <w:tc>
              <w:tcPr>
                <w:tcW w:w="398" w:type="dxa"/>
                <w:noWrap/>
                <w:hideMark/>
              </w:tcPr>
              <w:p w14:paraId="34A9F1FB" w14:textId="77777777" w:rsidR="00C3770B" w:rsidRPr="00C3770B" w:rsidRDefault="00C3770B" w:rsidP="00C3770B">
                <w:r w:rsidRPr="00C3770B">
                  <w:t>0.1</w:t>
                </w:r>
              </w:p>
            </w:tc>
            <w:tc>
              <w:tcPr>
                <w:tcW w:w="1086" w:type="dxa"/>
                <w:noWrap/>
                <w:hideMark/>
              </w:tcPr>
              <w:p w14:paraId="76B4ED51" w14:textId="77777777" w:rsidR="00C3770B" w:rsidRPr="00C3770B" w:rsidRDefault="00C3770B">
                <w:r w:rsidRPr="00C3770B">
                  <w:t>0.55</w:t>
                </w:r>
              </w:p>
            </w:tc>
            <w:tc>
              <w:tcPr>
                <w:tcW w:w="1177" w:type="dxa"/>
                <w:noWrap/>
                <w:hideMark/>
              </w:tcPr>
              <w:p w14:paraId="1601330A" w14:textId="77777777" w:rsidR="00C3770B" w:rsidRPr="00C3770B" w:rsidRDefault="00C3770B">
                <w:r w:rsidRPr="00C3770B">
                  <w:t>0.325</w:t>
                </w:r>
              </w:p>
            </w:tc>
            <w:tc>
              <w:tcPr>
                <w:tcW w:w="1359" w:type="dxa"/>
                <w:noWrap/>
                <w:hideMark/>
              </w:tcPr>
              <w:p w14:paraId="470FCECA" w14:textId="77777777" w:rsidR="00C3770B" w:rsidRPr="00C3770B" w:rsidRDefault="00C3770B">
                <w:r w:rsidRPr="00C3770B">
                  <w:t>-0.110784393</w:t>
                </w:r>
              </w:p>
            </w:tc>
            <w:tc>
              <w:tcPr>
                <w:tcW w:w="1450" w:type="dxa"/>
                <w:noWrap/>
                <w:hideMark/>
              </w:tcPr>
              <w:p w14:paraId="447CF226" w14:textId="77777777" w:rsidR="00C3770B" w:rsidRPr="00C3770B" w:rsidRDefault="00C3770B">
                <w:r w:rsidRPr="00C3770B">
                  <w:t>0.0255795966</w:t>
                </w:r>
              </w:p>
            </w:tc>
            <w:tc>
              <w:tcPr>
                <w:tcW w:w="1359" w:type="dxa"/>
                <w:noWrap/>
                <w:hideMark/>
              </w:tcPr>
              <w:p w14:paraId="086282AF" w14:textId="77777777" w:rsidR="00C3770B" w:rsidRPr="00C3770B" w:rsidRDefault="00C3770B">
                <w:r w:rsidRPr="00C3770B">
                  <w:t>-0.00283382009</w:t>
                </w:r>
              </w:p>
            </w:tc>
            <w:tc>
              <w:tcPr>
                <w:tcW w:w="1086" w:type="dxa"/>
                <w:noWrap/>
                <w:hideMark/>
              </w:tcPr>
              <w:p w14:paraId="463C361C" w14:textId="77777777" w:rsidR="00C3770B" w:rsidRPr="00C3770B" w:rsidRDefault="00C3770B">
                <w:r w:rsidRPr="00C3770B">
                  <w:t>69.2307692</w:t>
                </w:r>
              </w:p>
            </w:tc>
          </w:tr>
          <w:tr w:rsidR="00C3770B" w:rsidRPr="00C3770B" w14:paraId="0D0A5FC7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5CDFF31A" w14:textId="77777777" w:rsidR="00C3770B" w:rsidRPr="00C3770B" w:rsidRDefault="00C3770B" w:rsidP="00C3770B">
                <w:r w:rsidRPr="00C3770B">
                  <w:t>3</w:t>
                </w:r>
              </w:p>
            </w:tc>
            <w:tc>
              <w:tcPr>
                <w:tcW w:w="398" w:type="dxa"/>
                <w:noWrap/>
                <w:hideMark/>
              </w:tcPr>
              <w:p w14:paraId="167E1F9D" w14:textId="77777777" w:rsidR="00C3770B" w:rsidRPr="00C3770B" w:rsidRDefault="00C3770B" w:rsidP="00C3770B">
                <w:r w:rsidRPr="00C3770B">
                  <w:t>0.1</w:t>
                </w:r>
              </w:p>
            </w:tc>
            <w:tc>
              <w:tcPr>
                <w:tcW w:w="1086" w:type="dxa"/>
                <w:noWrap/>
                <w:hideMark/>
              </w:tcPr>
              <w:p w14:paraId="7F8F847A" w14:textId="77777777" w:rsidR="00C3770B" w:rsidRPr="00C3770B" w:rsidRDefault="00C3770B">
                <w:r w:rsidRPr="00C3770B">
                  <w:t>0.325</w:t>
                </w:r>
              </w:p>
            </w:tc>
            <w:tc>
              <w:tcPr>
                <w:tcW w:w="1177" w:type="dxa"/>
                <w:noWrap/>
                <w:hideMark/>
              </w:tcPr>
              <w:p w14:paraId="3FDA303C" w14:textId="77777777" w:rsidR="00C3770B" w:rsidRPr="00C3770B" w:rsidRDefault="00C3770B">
                <w:r w:rsidRPr="00C3770B">
                  <w:t>0.2125</w:t>
                </w:r>
              </w:p>
            </w:tc>
            <w:tc>
              <w:tcPr>
                <w:tcW w:w="1359" w:type="dxa"/>
                <w:noWrap/>
                <w:hideMark/>
              </w:tcPr>
              <w:p w14:paraId="307947A3" w14:textId="77777777" w:rsidR="00C3770B" w:rsidRPr="00C3770B" w:rsidRDefault="00C3770B">
                <w:r w:rsidRPr="00C3770B">
                  <w:t>-0.110784393</w:t>
                </w:r>
              </w:p>
            </w:tc>
            <w:tc>
              <w:tcPr>
                <w:tcW w:w="1450" w:type="dxa"/>
                <w:noWrap/>
                <w:hideMark/>
              </w:tcPr>
              <w:p w14:paraId="37BE09E3" w14:textId="77777777" w:rsidR="00C3770B" w:rsidRPr="00C3770B" w:rsidRDefault="00C3770B">
                <w:r w:rsidRPr="00C3770B">
                  <w:t>-0.0327209091</w:t>
                </w:r>
              </w:p>
            </w:tc>
            <w:tc>
              <w:tcPr>
                <w:tcW w:w="1359" w:type="dxa"/>
                <w:noWrap/>
                <w:hideMark/>
              </w:tcPr>
              <w:p w14:paraId="108E22DC" w14:textId="77777777" w:rsidR="00C3770B" w:rsidRPr="00C3770B" w:rsidRDefault="00C3770B">
                <w:r w:rsidRPr="00C3770B">
                  <w:t>0.00362496606</w:t>
                </w:r>
              </w:p>
            </w:tc>
            <w:tc>
              <w:tcPr>
                <w:tcW w:w="1086" w:type="dxa"/>
                <w:noWrap/>
                <w:hideMark/>
              </w:tcPr>
              <w:p w14:paraId="37DBF9C9" w14:textId="77777777" w:rsidR="00C3770B" w:rsidRPr="00C3770B" w:rsidRDefault="00C3770B">
                <w:r w:rsidRPr="00C3770B">
                  <w:t>52.9411765</w:t>
                </w:r>
              </w:p>
            </w:tc>
          </w:tr>
          <w:tr w:rsidR="00C3770B" w:rsidRPr="00C3770B" w14:paraId="6FC3B97B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6208FAE8" w14:textId="77777777" w:rsidR="00C3770B" w:rsidRPr="00C3770B" w:rsidRDefault="00C3770B" w:rsidP="00C3770B">
                <w:r w:rsidRPr="00C3770B">
                  <w:lastRenderedPageBreak/>
                  <w:t>4</w:t>
                </w:r>
              </w:p>
            </w:tc>
            <w:tc>
              <w:tcPr>
                <w:tcW w:w="398" w:type="dxa"/>
                <w:noWrap/>
                <w:hideMark/>
              </w:tcPr>
              <w:p w14:paraId="0D8E772B" w14:textId="77777777" w:rsidR="00C3770B" w:rsidRPr="00C3770B" w:rsidRDefault="00C3770B" w:rsidP="00C3770B">
                <w:r w:rsidRPr="00C3770B">
                  <w:t>0.2125</w:t>
                </w:r>
              </w:p>
            </w:tc>
            <w:tc>
              <w:tcPr>
                <w:tcW w:w="1086" w:type="dxa"/>
                <w:noWrap/>
                <w:hideMark/>
              </w:tcPr>
              <w:p w14:paraId="2D7E5AC7" w14:textId="77777777" w:rsidR="00C3770B" w:rsidRPr="00C3770B" w:rsidRDefault="00C3770B">
                <w:r w:rsidRPr="00C3770B">
                  <w:t>0.325</w:t>
                </w:r>
              </w:p>
            </w:tc>
            <w:tc>
              <w:tcPr>
                <w:tcW w:w="1177" w:type="dxa"/>
                <w:noWrap/>
                <w:hideMark/>
              </w:tcPr>
              <w:p w14:paraId="636D59EF" w14:textId="77777777" w:rsidR="00C3770B" w:rsidRPr="00C3770B" w:rsidRDefault="00C3770B">
                <w:r w:rsidRPr="00C3770B">
                  <w:t>0.26875</w:t>
                </w:r>
              </w:p>
            </w:tc>
            <w:tc>
              <w:tcPr>
                <w:tcW w:w="1359" w:type="dxa"/>
                <w:noWrap/>
                <w:hideMark/>
              </w:tcPr>
              <w:p w14:paraId="75201743" w14:textId="77777777" w:rsidR="00C3770B" w:rsidRPr="00C3770B" w:rsidRDefault="00C3770B">
                <w:r w:rsidRPr="00C3770B">
                  <w:t>-0.0327209091</w:t>
                </w:r>
              </w:p>
            </w:tc>
            <w:tc>
              <w:tcPr>
                <w:tcW w:w="1450" w:type="dxa"/>
                <w:noWrap/>
                <w:hideMark/>
              </w:tcPr>
              <w:p w14:paraId="6B2965B1" w14:textId="77777777" w:rsidR="00C3770B" w:rsidRPr="00C3770B" w:rsidRDefault="00C3770B">
                <w:r w:rsidRPr="00C3770B">
                  <w:t>-0.00127828098</w:t>
                </w:r>
              </w:p>
            </w:tc>
            <w:tc>
              <w:tcPr>
                <w:tcW w:w="1359" w:type="dxa"/>
                <w:noWrap/>
                <w:hideMark/>
              </w:tcPr>
              <w:p w14:paraId="2E2F16FC" w14:textId="77777777" w:rsidR="00C3770B" w:rsidRPr="00C3770B" w:rsidRDefault="00C3770B">
                <w:r w:rsidRPr="00C3770B">
                  <w:t>4.18265157e-5</w:t>
                </w:r>
              </w:p>
            </w:tc>
            <w:tc>
              <w:tcPr>
                <w:tcW w:w="1086" w:type="dxa"/>
                <w:noWrap/>
                <w:hideMark/>
              </w:tcPr>
              <w:p w14:paraId="5F9199BC" w14:textId="77777777" w:rsidR="00C3770B" w:rsidRPr="00C3770B" w:rsidRDefault="00C3770B">
                <w:r w:rsidRPr="00C3770B">
                  <w:t>20.9302326</w:t>
                </w:r>
              </w:p>
            </w:tc>
          </w:tr>
          <w:tr w:rsidR="00C3770B" w:rsidRPr="00C3770B" w14:paraId="3A49063B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42AF8B03" w14:textId="77777777" w:rsidR="00C3770B" w:rsidRPr="00C3770B" w:rsidRDefault="00C3770B" w:rsidP="00C3770B">
                <w:r w:rsidRPr="00C3770B">
                  <w:t>5</w:t>
                </w:r>
              </w:p>
            </w:tc>
            <w:tc>
              <w:tcPr>
                <w:tcW w:w="398" w:type="dxa"/>
                <w:noWrap/>
                <w:hideMark/>
              </w:tcPr>
              <w:p w14:paraId="6374B825" w14:textId="77777777" w:rsidR="00C3770B" w:rsidRPr="00C3770B" w:rsidRDefault="00C3770B" w:rsidP="00C3770B">
                <w:r w:rsidRPr="00C3770B">
                  <w:t>0.26875</w:t>
                </w:r>
              </w:p>
            </w:tc>
            <w:tc>
              <w:tcPr>
                <w:tcW w:w="1086" w:type="dxa"/>
                <w:noWrap/>
                <w:hideMark/>
              </w:tcPr>
              <w:p w14:paraId="0FC95D47" w14:textId="77777777" w:rsidR="00C3770B" w:rsidRPr="00C3770B" w:rsidRDefault="00C3770B">
                <w:r w:rsidRPr="00C3770B">
                  <w:t>0.325</w:t>
                </w:r>
              </w:p>
            </w:tc>
            <w:tc>
              <w:tcPr>
                <w:tcW w:w="1177" w:type="dxa"/>
                <w:noWrap/>
                <w:hideMark/>
              </w:tcPr>
              <w:p w14:paraId="3B0C2D9B" w14:textId="77777777" w:rsidR="00C3770B" w:rsidRPr="00C3770B" w:rsidRDefault="00C3770B">
                <w:r w:rsidRPr="00C3770B">
                  <w:t>0.296875</w:t>
                </w:r>
              </w:p>
            </w:tc>
            <w:tc>
              <w:tcPr>
                <w:tcW w:w="1359" w:type="dxa"/>
                <w:noWrap/>
                <w:hideMark/>
              </w:tcPr>
              <w:p w14:paraId="5D3E71B7" w14:textId="77777777" w:rsidR="00C3770B" w:rsidRPr="00C3770B" w:rsidRDefault="00C3770B">
                <w:r w:rsidRPr="00C3770B">
                  <w:t>-0.00127828098</w:t>
                </w:r>
              </w:p>
            </w:tc>
            <w:tc>
              <w:tcPr>
                <w:tcW w:w="1450" w:type="dxa"/>
                <w:noWrap/>
                <w:hideMark/>
              </w:tcPr>
              <w:p w14:paraId="3F9D7497" w14:textId="77777777" w:rsidR="00C3770B" w:rsidRPr="00C3770B" w:rsidRDefault="00C3770B">
                <w:r w:rsidRPr="00C3770B">
                  <w:t>0.0127064063</w:t>
                </w:r>
              </w:p>
            </w:tc>
            <w:tc>
              <w:tcPr>
                <w:tcW w:w="1359" w:type="dxa"/>
                <w:noWrap/>
                <w:hideMark/>
              </w:tcPr>
              <w:p w14:paraId="168E890B" w14:textId="77777777" w:rsidR="00C3770B" w:rsidRPr="00C3770B" w:rsidRDefault="00C3770B">
                <w:r w:rsidRPr="00C3770B">
                  <w:t>-1.62423575e-5</w:t>
                </w:r>
              </w:p>
            </w:tc>
            <w:tc>
              <w:tcPr>
                <w:tcW w:w="1086" w:type="dxa"/>
                <w:noWrap/>
                <w:hideMark/>
              </w:tcPr>
              <w:p w14:paraId="752C29B5" w14:textId="77777777" w:rsidR="00C3770B" w:rsidRPr="00C3770B" w:rsidRDefault="00C3770B">
                <w:r w:rsidRPr="00C3770B">
                  <w:t>9.4736842</w:t>
                </w:r>
              </w:p>
            </w:tc>
          </w:tr>
          <w:tr w:rsidR="00C3770B" w:rsidRPr="00C3770B" w14:paraId="5B96CC63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1E80DA7B" w14:textId="77777777" w:rsidR="00C3770B" w:rsidRPr="00C3770B" w:rsidRDefault="00C3770B" w:rsidP="00C3770B">
                <w:r w:rsidRPr="00C3770B">
                  <w:t>6</w:t>
                </w:r>
              </w:p>
            </w:tc>
            <w:tc>
              <w:tcPr>
                <w:tcW w:w="398" w:type="dxa"/>
                <w:noWrap/>
                <w:hideMark/>
              </w:tcPr>
              <w:p w14:paraId="504A5A61" w14:textId="77777777" w:rsidR="00C3770B" w:rsidRPr="00C3770B" w:rsidRDefault="00C3770B" w:rsidP="00C3770B">
                <w:r w:rsidRPr="00C3770B">
                  <w:t>0.26875</w:t>
                </w:r>
              </w:p>
            </w:tc>
            <w:tc>
              <w:tcPr>
                <w:tcW w:w="1086" w:type="dxa"/>
                <w:noWrap/>
                <w:hideMark/>
              </w:tcPr>
              <w:p w14:paraId="4F7A0FD5" w14:textId="77777777" w:rsidR="00C3770B" w:rsidRPr="00C3770B" w:rsidRDefault="00C3770B">
                <w:r w:rsidRPr="00C3770B">
                  <w:t>0.296875</w:t>
                </w:r>
              </w:p>
            </w:tc>
            <w:tc>
              <w:tcPr>
                <w:tcW w:w="1177" w:type="dxa"/>
                <w:noWrap/>
                <w:hideMark/>
              </w:tcPr>
              <w:p w14:paraId="18BE3AFE" w14:textId="77777777" w:rsidR="00C3770B" w:rsidRPr="00C3770B" w:rsidRDefault="00C3770B">
                <w:r w:rsidRPr="00C3770B">
                  <w:t>0.2828125</w:t>
                </w:r>
              </w:p>
            </w:tc>
            <w:tc>
              <w:tcPr>
                <w:tcW w:w="1359" w:type="dxa"/>
                <w:noWrap/>
                <w:hideMark/>
              </w:tcPr>
              <w:p w14:paraId="54E9E93B" w14:textId="77777777" w:rsidR="00C3770B" w:rsidRPr="00C3770B" w:rsidRDefault="00C3770B">
                <w:r w:rsidRPr="00C3770B">
                  <w:t>-0.00127828098</w:t>
                </w:r>
              </w:p>
            </w:tc>
            <w:tc>
              <w:tcPr>
                <w:tcW w:w="1450" w:type="dxa"/>
                <w:noWrap/>
                <w:hideMark/>
              </w:tcPr>
              <w:p w14:paraId="2CA556CC" w14:textId="77777777" w:rsidR="00C3770B" w:rsidRPr="00C3770B" w:rsidRDefault="00C3770B">
                <w:r w:rsidRPr="00C3770B">
                  <w:t>0.00585498288</w:t>
                </w:r>
              </w:p>
            </w:tc>
            <w:tc>
              <w:tcPr>
                <w:tcW w:w="1359" w:type="dxa"/>
                <w:noWrap/>
                <w:hideMark/>
              </w:tcPr>
              <w:p w14:paraId="5DFFAC32" w14:textId="77777777" w:rsidR="00C3770B" w:rsidRPr="00C3770B" w:rsidRDefault="00C3770B">
                <w:r w:rsidRPr="00C3770B">
                  <w:t>-7.48431325e-6</w:t>
                </w:r>
              </w:p>
            </w:tc>
            <w:tc>
              <w:tcPr>
                <w:tcW w:w="1086" w:type="dxa"/>
                <w:noWrap/>
                <w:hideMark/>
              </w:tcPr>
              <w:p w14:paraId="347DDD12" w14:textId="77777777" w:rsidR="00C3770B" w:rsidRPr="00C3770B" w:rsidRDefault="00C3770B">
                <w:r w:rsidRPr="00C3770B">
                  <w:t>4.97237568</w:t>
                </w:r>
              </w:p>
            </w:tc>
          </w:tr>
          <w:tr w:rsidR="00C3770B" w:rsidRPr="00C3770B" w14:paraId="6987DA79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432BCB6E" w14:textId="77777777" w:rsidR="00C3770B" w:rsidRPr="00C3770B" w:rsidRDefault="00C3770B" w:rsidP="00C3770B">
                <w:r w:rsidRPr="00C3770B">
                  <w:t>7</w:t>
                </w:r>
              </w:p>
            </w:tc>
            <w:tc>
              <w:tcPr>
                <w:tcW w:w="398" w:type="dxa"/>
                <w:noWrap/>
                <w:hideMark/>
              </w:tcPr>
              <w:p w14:paraId="02281029" w14:textId="77777777" w:rsidR="00C3770B" w:rsidRPr="00C3770B" w:rsidRDefault="00C3770B" w:rsidP="00C3770B">
                <w:r w:rsidRPr="00C3770B">
                  <w:t>0.26875</w:t>
                </w:r>
              </w:p>
            </w:tc>
            <w:tc>
              <w:tcPr>
                <w:tcW w:w="1086" w:type="dxa"/>
                <w:noWrap/>
                <w:hideMark/>
              </w:tcPr>
              <w:p w14:paraId="56009629" w14:textId="77777777" w:rsidR="00C3770B" w:rsidRPr="00C3770B" w:rsidRDefault="00C3770B">
                <w:r w:rsidRPr="00C3770B">
                  <w:t>0.2828125</w:t>
                </w:r>
              </w:p>
            </w:tc>
            <w:tc>
              <w:tcPr>
                <w:tcW w:w="1177" w:type="dxa"/>
                <w:noWrap/>
                <w:hideMark/>
              </w:tcPr>
              <w:p w14:paraId="6F8D959C" w14:textId="77777777" w:rsidR="00C3770B" w:rsidRPr="00C3770B" w:rsidRDefault="00C3770B">
                <w:r w:rsidRPr="00C3770B">
                  <w:t>0.27578125</w:t>
                </w:r>
              </w:p>
            </w:tc>
            <w:tc>
              <w:tcPr>
                <w:tcW w:w="1359" w:type="dxa"/>
                <w:noWrap/>
                <w:hideMark/>
              </w:tcPr>
              <w:p w14:paraId="25B1760A" w14:textId="77777777" w:rsidR="00C3770B" w:rsidRPr="00C3770B" w:rsidRDefault="00C3770B">
                <w:r w:rsidRPr="00C3770B">
                  <w:t>-0.00127828098</w:t>
                </w:r>
              </w:p>
            </w:tc>
            <w:tc>
              <w:tcPr>
                <w:tcW w:w="1450" w:type="dxa"/>
                <w:noWrap/>
                <w:hideMark/>
              </w:tcPr>
              <w:p w14:paraId="240A148F" w14:textId="77777777" w:rsidR="00C3770B" w:rsidRPr="00C3770B" w:rsidRDefault="00C3770B">
                <w:r w:rsidRPr="00C3770B">
                  <w:t>0.00232384424</w:t>
                </w:r>
              </w:p>
            </w:tc>
            <w:tc>
              <w:tcPr>
                <w:tcW w:w="1359" w:type="dxa"/>
                <w:noWrap/>
                <w:hideMark/>
              </w:tcPr>
              <w:p w14:paraId="31C36AE5" w14:textId="77777777" w:rsidR="00C3770B" w:rsidRPr="00C3770B" w:rsidRDefault="00C3770B">
                <w:r w:rsidRPr="00C3770B">
                  <w:t>-2.97052589e-6</w:t>
                </w:r>
              </w:p>
            </w:tc>
            <w:tc>
              <w:tcPr>
                <w:tcW w:w="1086" w:type="dxa"/>
                <w:noWrap/>
                <w:hideMark/>
              </w:tcPr>
              <w:p w14:paraId="30E8AED4" w14:textId="77777777" w:rsidR="00C3770B" w:rsidRPr="00C3770B" w:rsidRDefault="00C3770B">
                <w:r w:rsidRPr="00C3770B">
                  <w:t>2.54957507</w:t>
                </w:r>
              </w:p>
            </w:tc>
          </w:tr>
          <w:tr w:rsidR="00C3770B" w:rsidRPr="00C3770B" w14:paraId="6D2D838A" w14:textId="77777777" w:rsidTr="00C3770B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1BD53D89" w14:textId="77777777" w:rsidR="00C3770B" w:rsidRPr="00C3770B" w:rsidRDefault="00C3770B" w:rsidP="00C3770B">
                <w:r w:rsidRPr="00C3770B">
                  <w:t>8</w:t>
                </w:r>
              </w:p>
            </w:tc>
            <w:tc>
              <w:tcPr>
                <w:tcW w:w="398" w:type="dxa"/>
                <w:noWrap/>
                <w:hideMark/>
              </w:tcPr>
              <w:p w14:paraId="5EA6619F" w14:textId="77777777" w:rsidR="00C3770B" w:rsidRPr="00C3770B" w:rsidRDefault="00C3770B" w:rsidP="00C3770B">
                <w:r w:rsidRPr="00C3770B">
                  <w:t>0.26875</w:t>
                </w:r>
              </w:p>
            </w:tc>
            <w:tc>
              <w:tcPr>
                <w:tcW w:w="1086" w:type="dxa"/>
                <w:noWrap/>
                <w:hideMark/>
              </w:tcPr>
              <w:p w14:paraId="2FFBFB16" w14:textId="77777777" w:rsidR="00C3770B" w:rsidRPr="00C3770B" w:rsidRDefault="00C3770B">
                <w:r w:rsidRPr="00C3770B">
                  <w:t>0.27578125</w:t>
                </w:r>
              </w:p>
            </w:tc>
            <w:tc>
              <w:tcPr>
                <w:tcW w:w="1177" w:type="dxa"/>
                <w:noWrap/>
                <w:hideMark/>
              </w:tcPr>
              <w:p w14:paraId="70DC4B2A" w14:textId="77777777" w:rsidR="00C3770B" w:rsidRPr="00C3770B" w:rsidRDefault="00C3770B">
                <w:r w:rsidRPr="00C3770B">
                  <w:t>0.272265625</w:t>
                </w:r>
              </w:p>
            </w:tc>
            <w:tc>
              <w:tcPr>
                <w:tcW w:w="1359" w:type="dxa"/>
                <w:noWrap/>
                <w:hideMark/>
              </w:tcPr>
              <w:p w14:paraId="4E3C71BC" w14:textId="77777777" w:rsidR="00C3770B" w:rsidRPr="00C3770B" w:rsidRDefault="00C3770B">
                <w:r w:rsidRPr="00C3770B">
                  <w:t>-0.00127828098</w:t>
                </w:r>
              </w:p>
            </w:tc>
            <w:tc>
              <w:tcPr>
                <w:tcW w:w="1450" w:type="dxa"/>
                <w:noWrap/>
                <w:hideMark/>
              </w:tcPr>
              <w:p w14:paraId="7FE40D4A" w14:textId="77777777" w:rsidR="00C3770B" w:rsidRPr="00C3770B" w:rsidRDefault="00C3770B">
                <w:r w:rsidRPr="00C3770B">
                  <w:t>0.000531688915</w:t>
                </w:r>
              </w:p>
            </w:tc>
            <w:tc>
              <w:tcPr>
                <w:tcW w:w="1359" w:type="dxa"/>
                <w:noWrap/>
                <w:hideMark/>
              </w:tcPr>
              <w:p w14:paraId="6ADEC179" w14:textId="77777777" w:rsidR="00C3770B" w:rsidRPr="00C3770B" w:rsidRDefault="00C3770B">
                <w:r w:rsidRPr="00C3770B">
                  <w:t>-6.79647826e-7</w:t>
                </w:r>
              </w:p>
            </w:tc>
            <w:tc>
              <w:tcPr>
                <w:tcW w:w="1086" w:type="dxa"/>
                <w:noWrap/>
                <w:hideMark/>
              </w:tcPr>
              <w:p w14:paraId="7EB126E1" w14:textId="77777777" w:rsidR="00C3770B" w:rsidRPr="00C3770B" w:rsidRDefault="00C3770B">
                <w:r w:rsidRPr="00C3770B">
                  <w:t>1.2912482</w:t>
                </w:r>
              </w:p>
            </w:tc>
          </w:tr>
        </w:tbl>
        <w:p w14:paraId="235D58BB" w14:textId="71B3ECB3" w:rsidR="00756070" w:rsidRPr="009400D6" w:rsidRDefault="00036DD0" w:rsidP="00756070">
          <w:bookmarkStart w:id="0" w:name="_GoBack"/>
          <w:bookmarkEnd w:id="0"/>
          <w:r w:rsidRPr="009400D6">
            <w:rPr>
              <w:b/>
              <w:bCs/>
            </w:rPr>
            <w:t>c = 0.272265625</w:t>
          </w:r>
          <w:r w:rsidR="009400D6">
            <w:rPr>
              <w:b/>
              <w:bCs/>
            </w:rPr>
            <w:t xml:space="preserve"> </w:t>
          </w:r>
          <w:r w:rsidR="009400D6">
            <w:t>where the error &lt; 2%</w:t>
          </w:r>
        </w:p>
        <w:p w14:paraId="7092A655" w14:textId="77777777" w:rsidR="008B40B2" w:rsidRDefault="008B40B2" w:rsidP="008B40B2">
          <w:pPr>
            <w:pStyle w:val="Heading1"/>
          </w:pPr>
          <w:r>
            <w:t>Q2</w:t>
          </w:r>
        </w:p>
        <w:p w14:paraId="6FAA324A" w14:textId="0C57CB09" w:rsidR="008B40B2" w:rsidRDefault="008B40B2" w:rsidP="008B40B2">
          <w:pPr>
            <w:pStyle w:val="Heading2"/>
          </w:pPr>
          <w:r>
            <w:t>Question:</w:t>
          </w:r>
        </w:p>
        <w:p w14:paraId="1F14D9C2" w14:textId="0BE37EDD" w:rsidR="008B40B2" w:rsidRPr="008B40B2" w:rsidRDefault="008B40B2" w:rsidP="008B40B2">
          <w:r w:rsidRPr="008B40B2">
            <w:t>Determine the root of the following equation</w:t>
          </w:r>
        </w:p>
        <w:p w14:paraId="113FBF1F" w14:textId="77777777" w:rsidR="008B40B2" w:rsidRPr="008B40B2" w:rsidRDefault="008B40B2" w:rsidP="008B40B2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 = </m:t>
              </m:r>
              <m:func>
                <m:funcPr>
                  <m:ctrlPr>
                    <w:rPr>
                      <w:rFonts w:ascii="Latin Modern Math" w:hAnsi="Latin Modern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sin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ctrlPr>
                        <w:rPr>
                          <w:rFonts w:ascii="Latin Modern Math" w:hAnsi="Latin Modern Math"/>
                        </w:rPr>
                      </m:ctrlPr>
                    </m:sup>
                  </m:sSup>
                  <m:ctrlPr>
                    <w:rPr>
                      <w:rFonts w:ascii="Latin Modern Math" w:hAnsi="Latin Modern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ctrlPr>
                    <w:rPr>
                      <w:rFonts w:ascii="Latin Modern Math" w:hAnsi="Latin Modern Math"/>
                      <w:i/>
                    </w:rPr>
                  </m:ctrlPr>
                </m:e>
              </m:func>
              <m:r>
                <w:rPr>
                  <w:rFonts w:ascii="Latin Modern Math" w:hAnsi="Latin Modern Math"/>
                </w:rPr>
                <m:t> + 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x-1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Latin Modern Math" w:hAnsi="Latin Modern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Latin Modern Math" w:hAnsi="Latin Modern Math"/>
                      <w:i/>
                    </w:rPr>
                  </m:ctrlPr>
                </m:den>
              </m:f>
              <m:r>
                <w:rPr>
                  <w:rFonts w:ascii="Latin Modern Math" w:hAnsi="Latin Modern Math"/>
                </w:rPr>
                <m:t>=0</m:t>
              </m:r>
            </m:oMath>
          </m:oMathPara>
        </w:p>
        <w:p w14:paraId="2BAE0218" w14:textId="77777777" w:rsidR="008B40B2" w:rsidRDefault="008B40B2" w:rsidP="008B40B2">
          <w:r w:rsidRPr="008B40B2">
            <w:t>using bisection method with two initial guesses of a=0 and b=1. Perform the computation until the percentage relative error is less than 2%.</w:t>
          </w:r>
        </w:p>
        <w:p w14:paraId="52253452" w14:textId="77777777" w:rsidR="00E943FE" w:rsidRDefault="00E943FE" w:rsidP="00E943FE">
          <w:pPr>
            <w:pStyle w:val="Heading2"/>
          </w:pPr>
          <w:r>
            <w:lastRenderedPageBreak/>
            <w:t>Solution:</w:t>
          </w:r>
        </w:p>
        <w:p w14:paraId="256B18E9" w14:textId="61C1195F" w:rsidR="004E41FD" w:rsidRDefault="00E943FE" w:rsidP="00E943FE">
          <w:pPr>
            <w:rPr>
              <w:sz w:val="24"/>
              <w14:ligatures w14:val="none"/>
            </w:rPr>
          </w:pPr>
          <w:r>
            <w:fldChar w:fldCharType="begin"/>
          </w:r>
          <w:r>
            <w:instrText xml:space="preserve"> LINK </w:instrText>
          </w:r>
          <w:r w:rsidR="004E41FD">
            <w:instrText xml:space="preserve">Excel.Sheet.12 C:\\Users\\aliad\\OneDrive\\Documents\\cs_projects\\ME46002\\ch1\\hw1\\q2.xlsx Sheet1!R1C2:R8C9 </w:instrText>
          </w:r>
          <w:r>
            <w:instrText xml:space="preserve">\a \f 5 \h  \* MERGEFORMAT </w:instrText>
          </w:r>
          <w:r w:rsidR="004E41FD">
            <w:fldChar w:fldCharType="separate"/>
          </w:r>
        </w:p>
        <w:tbl>
          <w:tblPr>
            <w:tblStyle w:val="TableGrid"/>
            <w:tblW w:w="9350" w:type="dxa"/>
            <w:tblLook w:val="04A0" w:firstRow="1" w:lastRow="0" w:firstColumn="1" w:lastColumn="0" w:noHBand="0" w:noVBand="1"/>
          </w:tblPr>
          <w:tblGrid>
            <w:gridCol w:w="1071"/>
            <w:gridCol w:w="753"/>
            <w:gridCol w:w="946"/>
            <w:gridCol w:w="1058"/>
            <w:gridCol w:w="1429"/>
            <w:gridCol w:w="1429"/>
            <w:gridCol w:w="1525"/>
            <w:gridCol w:w="1139"/>
          </w:tblGrid>
          <w:tr w:rsidR="004E41FD" w:rsidRPr="004E41FD" w14:paraId="4967DA8F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4766B554" w14:textId="0F8CBE3E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Iteration</w:t>
                </w:r>
              </w:p>
            </w:tc>
            <w:tc>
              <w:tcPr>
                <w:tcW w:w="745" w:type="dxa"/>
                <w:noWrap/>
                <w:hideMark/>
              </w:tcPr>
              <w:p w14:paraId="4A4724FE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a</w:t>
                </w:r>
              </w:p>
            </w:tc>
            <w:tc>
              <w:tcPr>
                <w:tcW w:w="935" w:type="dxa"/>
                <w:noWrap/>
                <w:hideMark/>
              </w:tcPr>
              <w:p w14:paraId="2662F712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b</w:t>
                </w:r>
              </w:p>
            </w:tc>
            <w:tc>
              <w:tcPr>
                <w:tcW w:w="1175" w:type="dxa"/>
                <w:noWrap/>
                <w:hideMark/>
              </w:tcPr>
              <w:p w14:paraId="3DAD3C5D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c (root)</w:t>
                </w:r>
              </w:p>
            </w:tc>
            <w:tc>
              <w:tcPr>
                <w:tcW w:w="1265" w:type="dxa"/>
                <w:noWrap/>
                <w:hideMark/>
              </w:tcPr>
              <w:p w14:paraId="39F198EC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f(a)</w:t>
                </w:r>
              </w:p>
            </w:tc>
            <w:tc>
              <w:tcPr>
                <w:tcW w:w="1410" w:type="dxa"/>
                <w:noWrap/>
                <w:hideMark/>
              </w:tcPr>
              <w:p w14:paraId="0484671C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f(c)</w:t>
                </w:r>
              </w:p>
            </w:tc>
            <w:tc>
              <w:tcPr>
                <w:tcW w:w="1505" w:type="dxa"/>
                <w:noWrap/>
                <w:hideMark/>
              </w:tcPr>
              <w:p w14:paraId="66745AB0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f(a) * f(c)</w:t>
                </w:r>
              </w:p>
            </w:tc>
            <w:tc>
              <w:tcPr>
                <w:tcW w:w="1125" w:type="dxa"/>
                <w:noWrap/>
                <w:hideMark/>
              </w:tcPr>
              <w:p w14:paraId="18C7F0A6" w14:textId="77777777" w:rsidR="004E41FD" w:rsidRPr="004E41FD" w:rsidRDefault="004E41FD" w:rsidP="004E41FD">
                <w:pPr>
                  <w:rPr>
                    <w:b/>
                    <w:bCs/>
                    <w:szCs w:val="22"/>
                  </w:rPr>
                </w:pPr>
                <w:r w:rsidRPr="004E41FD">
                  <w:rPr>
                    <w:b/>
                    <w:bCs/>
                    <w:szCs w:val="22"/>
                  </w:rPr>
                  <w:t>error</w:t>
                </w:r>
              </w:p>
            </w:tc>
          </w:tr>
          <w:tr w:rsidR="004E41FD" w:rsidRPr="004E41FD" w14:paraId="7184C423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30387A04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1</w:t>
                </w:r>
              </w:p>
            </w:tc>
            <w:tc>
              <w:tcPr>
                <w:tcW w:w="745" w:type="dxa"/>
                <w:noWrap/>
                <w:hideMark/>
              </w:tcPr>
              <w:p w14:paraId="01ADABA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0.0</w:t>
                </w:r>
              </w:p>
            </w:tc>
            <w:tc>
              <w:tcPr>
                <w:tcW w:w="935" w:type="dxa"/>
                <w:noWrap/>
                <w:hideMark/>
              </w:tcPr>
              <w:p w14:paraId="7E9F8C25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1.0</w:t>
                </w:r>
              </w:p>
            </w:tc>
            <w:tc>
              <w:tcPr>
                <w:tcW w:w="1175" w:type="dxa"/>
                <w:noWrap/>
                <w:hideMark/>
              </w:tcPr>
              <w:p w14:paraId="49D05D28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0.5</w:t>
                </w:r>
              </w:p>
            </w:tc>
            <w:tc>
              <w:tcPr>
                <w:tcW w:w="1265" w:type="dxa"/>
                <w:noWrap/>
                <w:hideMark/>
              </w:tcPr>
              <w:p w14:paraId="59929FB8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-1.0</w:t>
                </w:r>
              </w:p>
            </w:tc>
            <w:tc>
              <w:tcPr>
                <w:tcW w:w="1410" w:type="dxa"/>
                <w:noWrap/>
                <w:hideMark/>
              </w:tcPr>
              <w:p w14:paraId="69064E07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-0.339898117</w:t>
                </w:r>
              </w:p>
            </w:tc>
            <w:tc>
              <w:tcPr>
                <w:tcW w:w="1505" w:type="dxa"/>
                <w:noWrap/>
                <w:hideMark/>
              </w:tcPr>
              <w:p w14:paraId="31EC49DF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0.339898117</w:t>
                </w:r>
              </w:p>
            </w:tc>
            <w:tc>
              <w:tcPr>
                <w:tcW w:w="1125" w:type="dxa"/>
                <w:noWrap/>
                <w:hideMark/>
              </w:tcPr>
              <w:p w14:paraId="50DAB5FE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100.0</w:t>
                </w:r>
              </w:p>
            </w:tc>
          </w:tr>
          <w:tr w:rsidR="004E41FD" w:rsidRPr="004E41FD" w14:paraId="52B558EB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0D655E04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2</w:t>
                </w:r>
              </w:p>
            </w:tc>
            <w:tc>
              <w:tcPr>
                <w:tcW w:w="745" w:type="dxa"/>
                <w:noWrap/>
                <w:hideMark/>
              </w:tcPr>
              <w:p w14:paraId="04D47721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0.5</w:t>
                </w:r>
              </w:p>
            </w:tc>
            <w:tc>
              <w:tcPr>
                <w:tcW w:w="935" w:type="dxa"/>
                <w:noWrap/>
                <w:hideMark/>
              </w:tcPr>
              <w:p w14:paraId="65EADEE3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1.0</w:t>
                </w:r>
              </w:p>
            </w:tc>
            <w:tc>
              <w:tcPr>
                <w:tcW w:w="1175" w:type="dxa"/>
                <w:noWrap/>
                <w:hideMark/>
              </w:tcPr>
              <w:p w14:paraId="7E75A99D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0.75</w:t>
                </w:r>
              </w:p>
            </w:tc>
            <w:tc>
              <w:tcPr>
                <w:tcW w:w="1265" w:type="dxa"/>
                <w:noWrap/>
                <w:hideMark/>
              </w:tcPr>
              <w:p w14:paraId="02F8F59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-0.339898117</w:t>
                </w:r>
              </w:p>
            </w:tc>
            <w:tc>
              <w:tcPr>
                <w:tcW w:w="1410" w:type="dxa"/>
                <w:noWrap/>
                <w:hideMark/>
              </w:tcPr>
              <w:p w14:paraId="23F301AB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0.122956118</w:t>
                </w:r>
              </w:p>
            </w:tc>
            <w:tc>
              <w:tcPr>
                <w:tcW w:w="1505" w:type="dxa"/>
                <w:noWrap/>
                <w:hideMark/>
              </w:tcPr>
              <w:p w14:paraId="3C93C61B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-0.0417925529</w:t>
                </w:r>
              </w:p>
            </w:tc>
            <w:tc>
              <w:tcPr>
                <w:tcW w:w="1125" w:type="dxa"/>
                <w:noWrap/>
                <w:hideMark/>
              </w:tcPr>
              <w:p w14:paraId="0C23C125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33.3333333</w:t>
                </w:r>
              </w:p>
            </w:tc>
          </w:tr>
          <w:tr w:rsidR="004E41FD" w:rsidRPr="004E41FD" w14:paraId="4987354C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12211D38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3</w:t>
                </w:r>
              </w:p>
            </w:tc>
            <w:tc>
              <w:tcPr>
                <w:tcW w:w="745" w:type="dxa"/>
                <w:noWrap/>
                <w:hideMark/>
              </w:tcPr>
              <w:p w14:paraId="1B6AABC3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0.5</w:t>
                </w:r>
              </w:p>
            </w:tc>
            <w:tc>
              <w:tcPr>
                <w:tcW w:w="935" w:type="dxa"/>
                <w:noWrap/>
                <w:hideMark/>
              </w:tcPr>
              <w:p w14:paraId="664C1714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0.75</w:t>
                </w:r>
              </w:p>
            </w:tc>
            <w:tc>
              <w:tcPr>
                <w:tcW w:w="1175" w:type="dxa"/>
                <w:noWrap/>
                <w:hideMark/>
              </w:tcPr>
              <w:p w14:paraId="101E3FC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0.625</w:t>
                </w:r>
              </w:p>
            </w:tc>
            <w:tc>
              <w:tcPr>
                <w:tcW w:w="1265" w:type="dxa"/>
                <w:noWrap/>
                <w:hideMark/>
              </w:tcPr>
              <w:p w14:paraId="73822D4E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-0.339898117</w:t>
                </w:r>
              </w:p>
            </w:tc>
            <w:tc>
              <w:tcPr>
                <w:tcW w:w="1410" w:type="dxa"/>
                <w:noWrap/>
                <w:hideMark/>
              </w:tcPr>
              <w:p w14:paraId="6410EC04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-0.120074318</w:t>
                </w:r>
              </w:p>
            </w:tc>
            <w:tc>
              <w:tcPr>
                <w:tcW w:w="1505" w:type="dxa"/>
                <w:noWrap/>
                <w:hideMark/>
              </w:tcPr>
              <w:p w14:paraId="783B37D5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0.0408130345</w:t>
                </w:r>
              </w:p>
            </w:tc>
            <w:tc>
              <w:tcPr>
                <w:tcW w:w="1125" w:type="dxa"/>
                <w:noWrap/>
                <w:hideMark/>
              </w:tcPr>
              <w:p w14:paraId="12D9D32E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20.0</w:t>
                </w:r>
              </w:p>
            </w:tc>
          </w:tr>
          <w:tr w:rsidR="004E41FD" w:rsidRPr="004E41FD" w14:paraId="3067405C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6314772E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4</w:t>
                </w:r>
              </w:p>
            </w:tc>
            <w:tc>
              <w:tcPr>
                <w:tcW w:w="745" w:type="dxa"/>
                <w:noWrap/>
                <w:hideMark/>
              </w:tcPr>
              <w:p w14:paraId="232CFFFF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0.625</w:t>
                </w:r>
              </w:p>
            </w:tc>
            <w:tc>
              <w:tcPr>
                <w:tcW w:w="935" w:type="dxa"/>
                <w:noWrap/>
                <w:hideMark/>
              </w:tcPr>
              <w:p w14:paraId="10659CC7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0.75</w:t>
                </w:r>
              </w:p>
            </w:tc>
            <w:tc>
              <w:tcPr>
                <w:tcW w:w="1175" w:type="dxa"/>
                <w:noWrap/>
                <w:hideMark/>
              </w:tcPr>
              <w:p w14:paraId="253C282E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0.6875</w:t>
                </w:r>
              </w:p>
            </w:tc>
            <w:tc>
              <w:tcPr>
                <w:tcW w:w="1265" w:type="dxa"/>
                <w:noWrap/>
                <w:hideMark/>
              </w:tcPr>
              <w:p w14:paraId="0FDE34C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-0.120074318</w:t>
                </w:r>
              </w:p>
            </w:tc>
            <w:tc>
              <w:tcPr>
                <w:tcW w:w="1410" w:type="dxa"/>
                <w:noWrap/>
                <w:hideMark/>
              </w:tcPr>
              <w:p w14:paraId="5A9C1F8B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-0.00162927498</w:t>
                </w:r>
              </w:p>
            </w:tc>
            <w:tc>
              <w:tcPr>
                <w:tcW w:w="1505" w:type="dxa"/>
                <w:noWrap/>
                <w:hideMark/>
              </w:tcPr>
              <w:p w14:paraId="3273027F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0.000195634082</w:t>
                </w:r>
              </w:p>
            </w:tc>
            <w:tc>
              <w:tcPr>
                <w:tcW w:w="1125" w:type="dxa"/>
                <w:noWrap/>
                <w:hideMark/>
              </w:tcPr>
              <w:p w14:paraId="0133844D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9.09090909</w:t>
                </w:r>
              </w:p>
            </w:tc>
          </w:tr>
          <w:tr w:rsidR="004E41FD" w:rsidRPr="004E41FD" w14:paraId="2D06E575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041CE0B8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5</w:t>
                </w:r>
              </w:p>
            </w:tc>
            <w:tc>
              <w:tcPr>
                <w:tcW w:w="745" w:type="dxa"/>
                <w:noWrap/>
                <w:hideMark/>
              </w:tcPr>
              <w:p w14:paraId="62E5A2E9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0.6875</w:t>
                </w:r>
              </w:p>
            </w:tc>
            <w:tc>
              <w:tcPr>
                <w:tcW w:w="935" w:type="dxa"/>
                <w:noWrap/>
                <w:hideMark/>
              </w:tcPr>
              <w:p w14:paraId="1EA79F59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0.75</w:t>
                </w:r>
              </w:p>
            </w:tc>
            <w:tc>
              <w:tcPr>
                <w:tcW w:w="1175" w:type="dxa"/>
                <w:noWrap/>
                <w:hideMark/>
              </w:tcPr>
              <w:p w14:paraId="1F98DB45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0.71875</w:t>
                </w:r>
              </w:p>
            </w:tc>
            <w:tc>
              <w:tcPr>
                <w:tcW w:w="1265" w:type="dxa"/>
                <w:noWrap/>
                <w:hideMark/>
              </w:tcPr>
              <w:p w14:paraId="4620B9E9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-0.00162927498</w:t>
                </w:r>
              </w:p>
            </w:tc>
            <w:tc>
              <w:tcPr>
                <w:tcW w:w="1410" w:type="dxa"/>
                <w:noWrap/>
                <w:hideMark/>
              </w:tcPr>
              <w:p w14:paraId="7089034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0.059859121</w:t>
                </w:r>
              </w:p>
            </w:tc>
            <w:tc>
              <w:tcPr>
                <w:tcW w:w="1505" w:type="dxa"/>
                <w:noWrap/>
                <w:hideMark/>
              </w:tcPr>
              <w:p w14:paraId="53506AC7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-9.75269682e-5</w:t>
                </w:r>
              </w:p>
            </w:tc>
            <w:tc>
              <w:tcPr>
                <w:tcW w:w="1125" w:type="dxa"/>
                <w:noWrap/>
                <w:hideMark/>
              </w:tcPr>
              <w:p w14:paraId="4F1D2AF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4.34782609</w:t>
                </w:r>
              </w:p>
            </w:tc>
          </w:tr>
          <w:tr w:rsidR="004E41FD" w:rsidRPr="004E41FD" w14:paraId="3C5262D5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7C9D8028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6</w:t>
                </w:r>
              </w:p>
            </w:tc>
            <w:tc>
              <w:tcPr>
                <w:tcW w:w="745" w:type="dxa"/>
                <w:noWrap/>
                <w:hideMark/>
              </w:tcPr>
              <w:p w14:paraId="414A89C0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0.6875</w:t>
                </w:r>
              </w:p>
            </w:tc>
            <w:tc>
              <w:tcPr>
                <w:tcW w:w="935" w:type="dxa"/>
                <w:noWrap/>
                <w:hideMark/>
              </w:tcPr>
              <w:p w14:paraId="6393511B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0.71875</w:t>
                </w:r>
              </w:p>
            </w:tc>
            <w:tc>
              <w:tcPr>
                <w:tcW w:w="1175" w:type="dxa"/>
                <w:noWrap/>
                <w:hideMark/>
              </w:tcPr>
              <w:p w14:paraId="259B6827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0.703125</w:t>
                </w:r>
              </w:p>
            </w:tc>
            <w:tc>
              <w:tcPr>
                <w:tcW w:w="1265" w:type="dxa"/>
                <w:noWrap/>
                <w:hideMark/>
              </w:tcPr>
              <w:p w14:paraId="55F776D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-0.00162927498</w:t>
                </w:r>
              </w:p>
            </w:tc>
            <w:tc>
              <w:tcPr>
                <w:tcW w:w="1410" w:type="dxa"/>
                <w:noWrap/>
                <w:hideMark/>
              </w:tcPr>
              <w:p w14:paraId="1197B5D5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0.0289193564</w:t>
                </w:r>
              </w:p>
            </w:tc>
            <w:tc>
              <w:tcPr>
                <w:tcW w:w="1505" w:type="dxa"/>
                <w:noWrap/>
                <w:hideMark/>
              </w:tcPr>
              <w:p w14:paraId="0427730A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-4.71175838e-5</w:t>
                </w:r>
              </w:p>
            </w:tc>
            <w:tc>
              <w:tcPr>
                <w:tcW w:w="1125" w:type="dxa"/>
                <w:noWrap/>
                <w:hideMark/>
              </w:tcPr>
              <w:p w14:paraId="7875051F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2.22222222</w:t>
                </w:r>
              </w:p>
            </w:tc>
          </w:tr>
          <w:tr w:rsidR="004E41FD" w:rsidRPr="004E41FD" w14:paraId="2AC4C33A" w14:textId="77777777" w:rsidTr="004E41FD">
            <w:trPr>
              <w:divId w:val="1061438250"/>
              <w:trHeight w:val="300"/>
            </w:trPr>
            <w:tc>
              <w:tcPr>
                <w:tcW w:w="1190" w:type="dxa"/>
                <w:noWrap/>
                <w:hideMark/>
              </w:tcPr>
              <w:p w14:paraId="3FA666D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7</w:t>
                </w:r>
              </w:p>
            </w:tc>
            <w:tc>
              <w:tcPr>
                <w:tcW w:w="745" w:type="dxa"/>
                <w:noWrap/>
                <w:hideMark/>
              </w:tcPr>
              <w:p w14:paraId="6DC4EBD2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0.6875</w:t>
                </w:r>
              </w:p>
            </w:tc>
            <w:tc>
              <w:tcPr>
                <w:tcW w:w="935" w:type="dxa"/>
                <w:noWrap/>
                <w:hideMark/>
              </w:tcPr>
              <w:p w14:paraId="3697D8B1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0.703125</w:t>
                </w:r>
              </w:p>
            </w:tc>
            <w:tc>
              <w:tcPr>
                <w:tcW w:w="1175" w:type="dxa"/>
                <w:noWrap/>
                <w:hideMark/>
              </w:tcPr>
              <w:p w14:paraId="7A60CC73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0.6953125</w:t>
                </w:r>
              </w:p>
            </w:tc>
            <w:tc>
              <w:tcPr>
                <w:tcW w:w="1265" w:type="dxa"/>
                <w:noWrap/>
                <w:hideMark/>
              </w:tcPr>
              <w:p w14:paraId="6E9042EC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-0.00162927498</w:t>
                </w:r>
              </w:p>
            </w:tc>
            <w:tc>
              <w:tcPr>
                <w:tcW w:w="1410" w:type="dxa"/>
                <w:noWrap/>
                <w:hideMark/>
              </w:tcPr>
              <w:p w14:paraId="2F644E59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0.0135967498</w:t>
                </w:r>
              </w:p>
            </w:tc>
            <w:tc>
              <w:tcPr>
                <w:tcW w:w="1505" w:type="dxa"/>
                <w:noWrap/>
                <w:hideMark/>
              </w:tcPr>
              <w:p w14:paraId="361E747D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-2.21528443e-5</w:t>
                </w:r>
              </w:p>
            </w:tc>
            <w:tc>
              <w:tcPr>
                <w:tcW w:w="1125" w:type="dxa"/>
                <w:noWrap/>
                <w:hideMark/>
              </w:tcPr>
              <w:p w14:paraId="4967B62D" w14:textId="77777777" w:rsidR="004E41FD" w:rsidRPr="004E41FD" w:rsidRDefault="004E41FD" w:rsidP="004E41FD">
                <w:pPr>
                  <w:rPr>
                    <w:szCs w:val="22"/>
                  </w:rPr>
                </w:pPr>
                <w:r w:rsidRPr="004E41FD">
                  <w:rPr>
                    <w:szCs w:val="22"/>
                  </w:rPr>
                  <w:t>1.12359551</w:t>
                </w:r>
              </w:p>
            </w:tc>
          </w:tr>
        </w:tbl>
        <w:p w14:paraId="78F876DC" w14:textId="77777777" w:rsidR="00F23D44" w:rsidRDefault="00E943FE" w:rsidP="00E943FE">
          <w:r>
            <w:fldChar w:fldCharType="end"/>
          </w:r>
          <w:r w:rsidRPr="00E943FE">
            <w:t xml:space="preserve"> </w:t>
          </w:r>
          <w:r w:rsidRPr="00E943FE">
            <w:rPr>
              <w:b/>
              <w:bCs/>
            </w:rPr>
            <w:t>c = 0.6953125</w:t>
          </w:r>
          <w:r w:rsidRPr="00E943FE">
            <w:t xml:space="preserve"> where the error &lt; 2%</w:t>
          </w:r>
        </w:p>
        <w:p w14:paraId="65BE9828" w14:textId="3E97E60C" w:rsidR="00F23D44" w:rsidRDefault="00F23D44" w:rsidP="00F23D44">
          <w:pPr>
            <w:pStyle w:val="Heading1"/>
          </w:pPr>
          <w:r>
            <w:lastRenderedPageBreak/>
            <w:t>Q3</w:t>
          </w:r>
        </w:p>
        <w:p w14:paraId="64611F24" w14:textId="3D3DEF55" w:rsidR="00AD3F6A" w:rsidRDefault="009F28AD" w:rsidP="009F28AD">
          <w:pPr>
            <w:pStyle w:val="Heading2"/>
          </w:pPr>
          <w:r>
            <w:t>Solution:</w:t>
          </w:r>
        </w:p>
        <w:p w14:paraId="7A8EA6DA" w14:textId="4ABFD1BB" w:rsidR="009F28AD" w:rsidRPr="009F28AD" w:rsidRDefault="009F28AD" w:rsidP="009F28AD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+ cos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-2=0</m:t>
                  </m:r>
                </m:e>
              </m:func>
            </m:oMath>
          </m:oMathPara>
        </w:p>
        <w:p w14:paraId="38D2837B" w14:textId="5F1B702B" w:rsidR="009F28AD" w:rsidRPr="009F28AD" w:rsidRDefault="009F28AD" w:rsidP="009F28AD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f'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 sin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</m:d>
                </m:e>
              </m:func>
            </m:oMath>
          </m:oMathPara>
        </w:p>
        <w:p w14:paraId="3BDDD996" w14:textId="3AC3295B" w:rsidR="009F28AD" w:rsidRPr="009F28AD" w:rsidRDefault="009F28AD" w:rsidP="009F28AD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61"/>
            <w:gridCol w:w="1628"/>
            <w:gridCol w:w="1714"/>
            <w:gridCol w:w="1543"/>
            <w:gridCol w:w="1628"/>
            <w:gridCol w:w="1676"/>
          </w:tblGrid>
          <w:tr w:rsidR="00AD3F6A" w:rsidRPr="00AD3F6A" w14:paraId="3CE19516" w14:textId="77777777" w:rsidTr="00AD3F6A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6F4DA831" w14:textId="77777777" w:rsidR="00AD3F6A" w:rsidRPr="00AD3F6A" w:rsidRDefault="00AD3F6A" w:rsidP="00AD3F6A">
                <w:pPr>
                  <w:rPr>
                    <w:b/>
                    <w:bCs/>
                    <w:sz w:val="20"/>
                    <w:szCs w:val="20"/>
                  </w:rPr>
                </w:pPr>
                <w:r w:rsidRPr="00AD3F6A">
                  <w:rPr>
                    <w:b/>
                    <w:bCs/>
                    <w:sz w:val="20"/>
                    <w:szCs w:val="20"/>
                  </w:rPr>
                  <w:t>Iteration</w:t>
                </w:r>
              </w:p>
            </w:tc>
            <w:tc>
              <w:tcPr>
                <w:tcW w:w="1354" w:type="dxa"/>
                <w:noWrap/>
                <w:hideMark/>
              </w:tcPr>
              <w:p w14:paraId="113A5810" w14:textId="77777777" w:rsidR="00AD3F6A" w:rsidRPr="00AD3F6A" w:rsidRDefault="00AD3F6A" w:rsidP="00AD3F6A">
                <w:pPr>
                  <w:rPr>
                    <w:b/>
                    <w:bCs/>
                    <w:sz w:val="20"/>
                    <w:szCs w:val="20"/>
                  </w:rPr>
                </w:pPr>
                <w:r w:rsidRPr="00AD3F6A">
                  <w:rPr>
                    <w:b/>
                    <w:bCs/>
                    <w:sz w:val="20"/>
                    <w:szCs w:val="20"/>
                  </w:rPr>
                  <w:t>xi</w:t>
                </w:r>
              </w:p>
            </w:tc>
            <w:tc>
              <w:tcPr>
                <w:tcW w:w="1714" w:type="dxa"/>
                <w:noWrap/>
                <w:hideMark/>
              </w:tcPr>
              <w:p w14:paraId="065125D3" w14:textId="77777777" w:rsidR="00AD3F6A" w:rsidRPr="00AD3F6A" w:rsidRDefault="00AD3F6A" w:rsidP="00AD3F6A">
                <w:pPr>
                  <w:rPr>
                    <w:b/>
                    <w:bCs/>
                    <w:sz w:val="20"/>
                    <w:szCs w:val="20"/>
                  </w:rPr>
                </w:pPr>
                <w:r w:rsidRPr="00AD3F6A">
                  <w:rPr>
                    <w:b/>
                    <w:bCs/>
                    <w:sz w:val="20"/>
                    <w:szCs w:val="20"/>
                  </w:rPr>
                  <w:t>f(x)</w:t>
                </w:r>
              </w:p>
            </w:tc>
            <w:tc>
              <w:tcPr>
                <w:tcW w:w="1543" w:type="dxa"/>
                <w:noWrap/>
                <w:hideMark/>
              </w:tcPr>
              <w:p w14:paraId="7224B21E" w14:textId="77777777" w:rsidR="00AD3F6A" w:rsidRPr="00AD3F6A" w:rsidRDefault="00AD3F6A" w:rsidP="00AD3F6A">
                <w:pPr>
                  <w:rPr>
                    <w:b/>
                    <w:bCs/>
                    <w:sz w:val="20"/>
                    <w:szCs w:val="20"/>
                  </w:rPr>
                </w:pPr>
                <w:r w:rsidRPr="00AD3F6A">
                  <w:rPr>
                    <w:b/>
                    <w:bCs/>
                    <w:sz w:val="20"/>
                    <w:szCs w:val="20"/>
                  </w:rPr>
                  <w:t>dF(x)</w:t>
                </w:r>
              </w:p>
            </w:tc>
            <w:tc>
              <w:tcPr>
                <w:tcW w:w="1628" w:type="dxa"/>
                <w:noWrap/>
                <w:hideMark/>
              </w:tcPr>
              <w:p w14:paraId="04D21805" w14:textId="77777777" w:rsidR="00AD3F6A" w:rsidRPr="00AD3F6A" w:rsidRDefault="00AD3F6A" w:rsidP="00AD3F6A">
                <w:pPr>
                  <w:rPr>
                    <w:b/>
                    <w:bCs/>
                    <w:sz w:val="20"/>
                    <w:szCs w:val="20"/>
                  </w:rPr>
                </w:pPr>
                <w:r w:rsidRPr="00AD3F6A">
                  <w:rPr>
                    <w:b/>
                    <w:bCs/>
                    <w:sz w:val="20"/>
                    <w:szCs w:val="20"/>
                  </w:rPr>
                  <w:t>x</w:t>
                </w:r>
              </w:p>
            </w:tc>
            <w:tc>
              <w:tcPr>
                <w:tcW w:w="1676" w:type="dxa"/>
                <w:noWrap/>
                <w:hideMark/>
              </w:tcPr>
              <w:p w14:paraId="0AF039AF" w14:textId="77777777" w:rsidR="00AD3F6A" w:rsidRPr="00AD3F6A" w:rsidRDefault="00AD3F6A" w:rsidP="00AD3F6A">
                <w:pPr>
                  <w:rPr>
                    <w:b/>
                    <w:bCs/>
                    <w:sz w:val="20"/>
                    <w:szCs w:val="20"/>
                  </w:rPr>
                </w:pPr>
                <w:r w:rsidRPr="00AD3F6A">
                  <w:rPr>
                    <w:b/>
                    <w:bCs/>
                    <w:sz w:val="20"/>
                    <w:szCs w:val="20"/>
                  </w:rPr>
                  <w:t>error</w:t>
                </w:r>
              </w:p>
            </w:tc>
          </w:tr>
          <w:tr w:rsidR="00AD3F6A" w:rsidRPr="00AD3F6A" w14:paraId="5B5C9FC6" w14:textId="77777777" w:rsidTr="00AD3F6A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352154C5" w14:textId="77777777" w:rsidR="00AD3F6A" w:rsidRPr="00AD3F6A" w:rsidRDefault="00AD3F6A" w:rsidP="00AD3F6A">
                <w:r w:rsidRPr="00AD3F6A">
                  <w:t>1</w:t>
                </w:r>
              </w:p>
            </w:tc>
            <w:tc>
              <w:tcPr>
                <w:tcW w:w="1354" w:type="dxa"/>
                <w:noWrap/>
                <w:hideMark/>
              </w:tcPr>
              <w:p w14:paraId="5ABDD2FF" w14:textId="77777777" w:rsidR="00AD3F6A" w:rsidRPr="00AD3F6A" w:rsidRDefault="00AD3F6A" w:rsidP="00AD3F6A">
                <w:r w:rsidRPr="00AD3F6A">
                  <w:t>2</w:t>
                </w:r>
              </w:p>
            </w:tc>
            <w:tc>
              <w:tcPr>
                <w:tcW w:w="1714" w:type="dxa"/>
                <w:noWrap/>
                <w:hideMark/>
              </w:tcPr>
              <w:p w14:paraId="3F545AC7" w14:textId="77777777" w:rsidR="00AD3F6A" w:rsidRPr="00AD3F6A" w:rsidRDefault="00AD3F6A" w:rsidP="00AD3F6A">
                <w:r w:rsidRPr="00AD3F6A">
                  <w:t>5.80520293547779</w:t>
                </w:r>
              </w:p>
            </w:tc>
            <w:tc>
              <w:tcPr>
                <w:tcW w:w="1543" w:type="dxa"/>
                <w:noWrap/>
                <w:hideMark/>
              </w:tcPr>
              <w:p w14:paraId="222B4B7A" w14:textId="77777777" w:rsidR="00AD3F6A" w:rsidRPr="00AD3F6A" w:rsidRDefault="00AD3F6A">
                <w:r w:rsidRPr="00AD3F6A">
                  <w:t>4.63458410512678</w:t>
                </w:r>
              </w:p>
            </w:tc>
            <w:tc>
              <w:tcPr>
                <w:tcW w:w="1628" w:type="dxa"/>
                <w:noWrap/>
                <w:hideMark/>
              </w:tcPr>
              <w:p w14:paraId="71FB5039" w14:textId="77777777" w:rsidR="00AD3F6A" w:rsidRPr="00AD3F6A" w:rsidRDefault="00AD3F6A">
                <w:r w:rsidRPr="00AD3F6A">
                  <w:t>1.30043918742921</w:t>
                </w:r>
              </w:p>
            </w:tc>
            <w:tc>
              <w:tcPr>
                <w:tcW w:w="1676" w:type="dxa"/>
                <w:noWrap/>
                <w:hideMark/>
              </w:tcPr>
              <w:p w14:paraId="514190CB" w14:textId="77777777" w:rsidR="00AD3F6A" w:rsidRPr="00AD3F6A" w:rsidRDefault="00AD3F6A">
                <w:r w:rsidRPr="00AD3F6A">
                  <w:t>53.7941965555289</w:t>
                </w:r>
              </w:p>
            </w:tc>
          </w:tr>
          <w:tr w:rsidR="00AD3F6A" w:rsidRPr="00AD3F6A" w14:paraId="1C059A41" w14:textId="77777777" w:rsidTr="00AD3F6A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0B6A5B94" w14:textId="77777777" w:rsidR="00AD3F6A" w:rsidRPr="00AD3F6A" w:rsidRDefault="00AD3F6A" w:rsidP="00AD3F6A">
                <w:r w:rsidRPr="00AD3F6A">
                  <w:t>2</w:t>
                </w:r>
              </w:p>
            </w:tc>
            <w:tc>
              <w:tcPr>
                <w:tcW w:w="1354" w:type="dxa"/>
                <w:noWrap/>
                <w:hideMark/>
              </w:tcPr>
              <w:p w14:paraId="0A47FEC8" w14:textId="77777777" w:rsidR="00AD3F6A" w:rsidRPr="00AD3F6A" w:rsidRDefault="00AD3F6A" w:rsidP="00AD3F6A">
                <w:r w:rsidRPr="00AD3F6A">
                  <w:t>1.30043918742921</w:t>
                </w:r>
              </w:p>
            </w:tc>
            <w:tc>
              <w:tcPr>
                <w:tcW w:w="1714" w:type="dxa"/>
                <w:noWrap/>
                <w:hideMark/>
              </w:tcPr>
              <w:p w14:paraId="0705F31C" w14:textId="77777777" w:rsidR="00AD3F6A" w:rsidRPr="00AD3F6A" w:rsidRDefault="00AD3F6A">
                <w:r w:rsidRPr="00AD3F6A">
                  <w:t>1.40383291032124</w:t>
                </w:r>
              </w:p>
            </w:tc>
            <w:tc>
              <w:tcPr>
                <w:tcW w:w="1543" w:type="dxa"/>
                <w:noWrap/>
                <w:hideMark/>
              </w:tcPr>
              <w:p w14:paraId="0A4C3259" w14:textId="77777777" w:rsidR="00AD3F6A" w:rsidRPr="00AD3F6A" w:rsidRDefault="00AD3F6A">
                <w:r w:rsidRPr="00AD3F6A">
                  <w:t>4.63458410512678</w:t>
                </w:r>
              </w:p>
            </w:tc>
            <w:tc>
              <w:tcPr>
                <w:tcW w:w="1628" w:type="dxa"/>
                <w:noWrap/>
                <w:hideMark/>
              </w:tcPr>
              <w:p w14:paraId="28342426" w14:textId="77777777" w:rsidR="00AD3F6A" w:rsidRPr="00AD3F6A" w:rsidRDefault="00AD3F6A">
                <w:r w:rsidRPr="00AD3F6A">
                  <w:t>0.99753543630981</w:t>
                </w:r>
              </w:p>
            </w:tc>
            <w:tc>
              <w:tcPr>
                <w:tcW w:w="1676" w:type="dxa"/>
                <w:noWrap/>
                <w:hideMark/>
              </w:tcPr>
              <w:p w14:paraId="735B98E6" w14:textId="77777777" w:rsidR="00AD3F6A" w:rsidRPr="00AD3F6A" w:rsidRDefault="00AD3F6A">
                <w:r w:rsidRPr="00AD3F6A">
                  <w:t>30.3652121111539</w:t>
                </w:r>
              </w:p>
            </w:tc>
          </w:tr>
          <w:tr w:rsidR="00AD3F6A" w:rsidRPr="00AD3F6A" w14:paraId="34119964" w14:textId="77777777" w:rsidTr="00AD3F6A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1DFB7C44" w14:textId="77777777" w:rsidR="00AD3F6A" w:rsidRPr="00AD3F6A" w:rsidRDefault="00AD3F6A" w:rsidP="00AD3F6A">
                <w:r w:rsidRPr="00AD3F6A">
                  <w:t>3</w:t>
                </w:r>
              </w:p>
            </w:tc>
            <w:tc>
              <w:tcPr>
                <w:tcW w:w="1354" w:type="dxa"/>
                <w:noWrap/>
                <w:hideMark/>
              </w:tcPr>
              <w:p w14:paraId="53DB0F93" w14:textId="77777777" w:rsidR="00AD3F6A" w:rsidRPr="00AD3F6A" w:rsidRDefault="00AD3F6A" w:rsidP="00AD3F6A">
                <w:r w:rsidRPr="00AD3F6A">
                  <w:t>0.99753543630981</w:t>
                </w:r>
              </w:p>
            </w:tc>
            <w:tc>
              <w:tcPr>
                <w:tcW w:w="1714" w:type="dxa"/>
                <w:noWrap/>
                <w:hideMark/>
              </w:tcPr>
              <w:p w14:paraId="15F15033" w14:textId="77777777" w:rsidR="00AD3F6A" w:rsidRPr="00AD3F6A" w:rsidRDefault="00AD3F6A">
                <w:r w:rsidRPr="00AD3F6A">
                  <w:t>0.169216176822879</w:t>
                </w:r>
              </w:p>
            </w:tc>
            <w:tc>
              <w:tcPr>
                <w:tcW w:w="1543" w:type="dxa"/>
                <w:noWrap/>
                <w:hideMark/>
              </w:tcPr>
              <w:p w14:paraId="659E672D" w14:textId="77777777" w:rsidR="00AD3F6A" w:rsidRPr="00AD3F6A" w:rsidRDefault="00AD3F6A">
                <w:r w:rsidRPr="00AD3F6A">
                  <w:t>3.55172751964363</w:t>
                </w:r>
              </w:p>
            </w:tc>
            <w:tc>
              <w:tcPr>
                <w:tcW w:w="1628" w:type="dxa"/>
                <w:noWrap/>
                <w:hideMark/>
              </w:tcPr>
              <w:p w14:paraId="08E92176" w14:textId="77777777" w:rsidR="00AD3F6A" w:rsidRPr="00AD3F6A" w:rsidRDefault="00AD3F6A">
                <w:r w:rsidRPr="00AD3F6A">
                  <w:t>0.949892092081687</w:t>
                </w:r>
              </w:p>
            </w:tc>
            <w:tc>
              <w:tcPr>
                <w:tcW w:w="1676" w:type="dxa"/>
                <w:noWrap/>
                <w:hideMark/>
              </w:tcPr>
              <w:p w14:paraId="72B565DC" w14:textId="77777777" w:rsidR="00AD3F6A" w:rsidRPr="00AD3F6A" w:rsidRDefault="00AD3F6A">
                <w:r w:rsidRPr="00AD3F6A">
                  <w:t>5.01565858114605</w:t>
                </w:r>
              </w:p>
            </w:tc>
          </w:tr>
          <w:tr w:rsidR="00AD3F6A" w:rsidRPr="00AD3F6A" w14:paraId="2ACCD356" w14:textId="77777777" w:rsidTr="00AD3F6A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22365D88" w14:textId="77777777" w:rsidR="00AD3F6A" w:rsidRPr="00AD3F6A" w:rsidRDefault="00AD3F6A" w:rsidP="00AD3F6A">
                <w:r w:rsidRPr="00AD3F6A">
                  <w:t>4</w:t>
                </w:r>
              </w:p>
            </w:tc>
            <w:tc>
              <w:tcPr>
                <w:tcW w:w="1354" w:type="dxa"/>
                <w:noWrap/>
                <w:hideMark/>
              </w:tcPr>
              <w:p w14:paraId="1AAEF9D5" w14:textId="77777777" w:rsidR="00AD3F6A" w:rsidRPr="00AD3F6A" w:rsidRDefault="00AD3F6A" w:rsidP="00AD3F6A">
                <w:r w:rsidRPr="00AD3F6A">
                  <w:t>0.949892092081687</w:t>
                </w:r>
              </w:p>
            </w:tc>
            <w:tc>
              <w:tcPr>
                <w:tcW w:w="1714" w:type="dxa"/>
                <w:noWrap/>
                <w:hideMark/>
              </w:tcPr>
              <w:p w14:paraId="45B32889" w14:textId="77777777" w:rsidR="00AD3F6A" w:rsidRPr="00AD3F6A" w:rsidRDefault="00AD3F6A">
                <w:r w:rsidRPr="00AD3F6A">
                  <w:t>0.0036597957717972</w:t>
                </w:r>
              </w:p>
            </w:tc>
            <w:tc>
              <w:tcPr>
                <w:tcW w:w="1543" w:type="dxa"/>
                <w:noWrap/>
                <w:hideMark/>
              </w:tcPr>
              <w:p w14:paraId="0526E68A" w14:textId="77777777" w:rsidR="00AD3F6A" w:rsidRPr="00AD3F6A" w:rsidRDefault="00AD3F6A">
                <w:r w:rsidRPr="00AD3F6A">
                  <w:t>3.3987833876652</w:t>
                </w:r>
              </w:p>
            </w:tc>
            <w:tc>
              <w:tcPr>
                <w:tcW w:w="1628" w:type="dxa"/>
                <w:noWrap/>
                <w:hideMark/>
              </w:tcPr>
              <w:p w14:paraId="4066FCA5" w14:textId="77777777" w:rsidR="00AD3F6A" w:rsidRPr="00AD3F6A" w:rsidRDefault="00AD3F6A">
                <w:r w:rsidRPr="00AD3F6A">
                  <w:t>0.94881529625378</w:t>
                </w:r>
              </w:p>
            </w:tc>
            <w:tc>
              <w:tcPr>
                <w:tcW w:w="1676" w:type="dxa"/>
                <w:noWrap/>
                <w:hideMark/>
              </w:tcPr>
              <w:p w14:paraId="49F72ED7" w14:textId="77777777" w:rsidR="00AD3F6A" w:rsidRPr="00AD3F6A" w:rsidRDefault="00AD3F6A">
                <w:r w:rsidRPr="00AD3F6A">
                  <w:t>0.113488455778316</w:t>
                </w:r>
              </w:p>
            </w:tc>
          </w:tr>
          <w:tr w:rsidR="00AD3F6A" w:rsidRPr="00AD3F6A" w14:paraId="42D437D7" w14:textId="77777777" w:rsidTr="00AD3F6A">
            <w:trPr>
              <w:trHeight w:val="300"/>
            </w:trPr>
            <w:tc>
              <w:tcPr>
                <w:tcW w:w="1435" w:type="dxa"/>
                <w:noWrap/>
                <w:hideMark/>
              </w:tcPr>
              <w:p w14:paraId="0ED44CEF" w14:textId="77777777" w:rsidR="00AD3F6A" w:rsidRPr="00AD3F6A" w:rsidRDefault="00AD3F6A" w:rsidP="00AD3F6A">
                <w:r w:rsidRPr="00AD3F6A">
                  <w:t>5</w:t>
                </w:r>
              </w:p>
            </w:tc>
            <w:tc>
              <w:tcPr>
                <w:tcW w:w="1354" w:type="dxa"/>
                <w:noWrap/>
                <w:hideMark/>
              </w:tcPr>
              <w:p w14:paraId="01981344" w14:textId="77777777" w:rsidR="00AD3F6A" w:rsidRPr="00AD3F6A" w:rsidRDefault="00AD3F6A" w:rsidP="00AD3F6A">
                <w:r w:rsidRPr="00AD3F6A">
                  <w:t>0.94881529625378</w:t>
                </w:r>
              </w:p>
            </w:tc>
            <w:tc>
              <w:tcPr>
                <w:tcW w:w="1714" w:type="dxa"/>
                <w:noWrap/>
                <w:hideMark/>
              </w:tcPr>
              <w:p w14:paraId="4227D226" w14:textId="77777777" w:rsidR="00AD3F6A" w:rsidRPr="00AD3F6A" w:rsidRDefault="00AD3F6A">
                <w:r w:rsidRPr="00AD3F6A">
                  <w:t>1.83579942580891e-6</w:t>
                </w:r>
              </w:p>
            </w:tc>
            <w:tc>
              <w:tcPr>
                <w:tcW w:w="1543" w:type="dxa"/>
                <w:noWrap/>
                <w:hideMark/>
              </w:tcPr>
              <w:p w14:paraId="0CB5C95C" w14:textId="77777777" w:rsidR="00AD3F6A" w:rsidRPr="00AD3F6A" w:rsidRDefault="00AD3F6A">
                <w:r w:rsidRPr="00AD3F6A">
                  <w:t>3.39537398522268</w:t>
                </w:r>
              </w:p>
            </w:tc>
            <w:tc>
              <w:tcPr>
                <w:tcW w:w="1628" w:type="dxa"/>
                <w:noWrap/>
                <w:hideMark/>
              </w:tcPr>
              <w:p w14:paraId="34FA8D4A" w14:textId="77777777" w:rsidR="00AD3F6A" w:rsidRPr="00AD3F6A" w:rsidRDefault="00AD3F6A">
                <w:r w:rsidRPr="00AD3F6A">
                  <w:t>0.948814755577132</w:t>
                </w:r>
              </w:p>
            </w:tc>
            <w:tc>
              <w:tcPr>
                <w:tcW w:w="1676" w:type="dxa"/>
                <w:noWrap/>
                <w:hideMark/>
              </w:tcPr>
              <w:p w14:paraId="0B0B1293" w14:textId="77777777" w:rsidR="00AD3F6A" w:rsidRPr="00AD3F6A" w:rsidRDefault="00AD3F6A">
                <w:r w:rsidRPr="00AD3F6A">
                  <w:t>5.69844266283453e-5</w:t>
                </w:r>
              </w:p>
            </w:tc>
          </w:tr>
        </w:tbl>
        <w:p w14:paraId="4F72F4A4" w14:textId="2F8F9138" w:rsidR="00AD3F6A" w:rsidRDefault="009F28AD" w:rsidP="00AD3F6A">
          <w:r w:rsidRPr="009F28AD">
            <w:rPr>
              <w:b/>
              <w:bCs/>
            </w:rPr>
            <w:t>x</w:t>
          </w:r>
          <w:r w:rsidR="00AD3F6A" w:rsidRPr="009F28AD">
            <w:rPr>
              <w:b/>
              <w:bCs/>
            </w:rPr>
            <w:t xml:space="preserve"> = </w:t>
          </w:r>
          <w:r w:rsidRPr="009F28AD">
            <w:rPr>
              <w:b/>
              <w:bCs/>
            </w:rPr>
            <w:t>0.948814755577132</w:t>
          </w:r>
          <w:r w:rsidR="00AD3F6A" w:rsidRPr="00AD3F6A">
            <w:t xml:space="preserve"> where the error &lt; </w:t>
          </w:r>
          <w:r w:rsidR="00A12555">
            <w:t>0.1</w:t>
          </w:r>
          <w:r w:rsidR="00AD3F6A" w:rsidRPr="00AD3F6A">
            <w:t>%</w:t>
          </w:r>
        </w:p>
        <w:p w14:paraId="32261505" w14:textId="45DB931B" w:rsidR="009F28AD" w:rsidRDefault="009E4429" w:rsidP="009F28AD">
          <w:pPr>
            <w:pStyle w:val="Heading1"/>
          </w:pPr>
          <w:bookmarkStart w:id="1" w:name="_Hlk34296049"/>
          <w:r>
            <w:t>Q</w:t>
          </w:r>
          <w:r w:rsidR="009F28AD">
            <w:t>4i</w:t>
          </w:r>
        </w:p>
        <w:bookmarkEnd w:id="1"/>
        <w:p w14:paraId="054A0CBF" w14:textId="2433CCC5" w:rsidR="009F28AD" w:rsidRDefault="009F28AD" w:rsidP="009F28AD">
          <w:pPr>
            <w:pStyle w:val="Heading2"/>
          </w:pPr>
          <w:r>
            <w:t>Solution:</w:t>
          </w:r>
        </w:p>
        <w:p w14:paraId="72436573" w14:textId="1F056741" w:rsidR="00834906" w:rsidRPr="00A12555" w:rsidRDefault="00834906" w:rsidP="00834906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3</m:t>
                  </m:r>
                </m:sup>
              </m:sSup>
              <m:r>
                <w:rPr>
                  <w:rFonts w:ascii="Latin Modern Math" w:hAnsi="Latin Modern Math"/>
                </w:rPr>
                <m:t>-x-3=0</m:t>
              </m:r>
            </m:oMath>
          </m:oMathPara>
        </w:p>
        <w:p w14:paraId="2D56E96D" w14:textId="6E77A19B" w:rsidR="00834906" w:rsidRPr="004964B6" w:rsidRDefault="00834906" w:rsidP="00834906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w:lastRenderedPageBreak/>
                <m:t>f'(x)=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3x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-1</m:t>
              </m:r>
            </m:oMath>
          </m:oMathPara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718"/>
            <w:gridCol w:w="424"/>
            <w:gridCol w:w="1317"/>
            <w:gridCol w:w="1790"/>
            <w:gridCol w:w="1611"/>
            <w:gridCol w:w="1700"/>
            <w:gridCol w:w="1790"/>
          </w:tblGrid>
          <w:tr w:rsidR="00305AA4" w:rsidRPr="004964B6" w14:paraId="3C85C7D9" w14:textId="77777777" w:rsidTr="00F76F73">
            <w:trPr>
              <w:trHeight w:val="300"/>
            </w:trPr>
            <w:tc>
              <w:tcPr>
                <w:tcW w:w="1232" w:type="dxa"/>
                <w:gridSpan w:val="2"/>
                <w:noWrap/>
                <w:hideMark/>
              </w:tcPr>
              <w:p w14:paraId="355B5C2D" w14:textId="77777777" w:rsidR="00305AA4" w:rsidRPr="00305AA4" w:rsidRDefault="00305AA4" w:rsidP="004964B6">
                <w:pPr>
                  <w:rPr>
                    <w:rFonts w:eastAsiaTheme="minorEastAsia"/>
                    <w:b/>
                    <w:bCs/>
                    <w:szCs w:val="22"/>
                  </w:rPr>
                </w:pPr>
                <w:r w:rsidRPr="00305AA4">
                  <w:rPr>
                    <w:rFonts w:eastAsiaTheme="minorEastAsia"/>
                    <w:b/>
                    <w:bCs/>
                    <w:szCs w:val="22"/>
                  </w:rPr>
                  <w:t>Iteration</w:t>
                </w:r>
              </w:p>
            </w:tc>
            <w:tc>
              <w:tcPr>
                <w:tcW w:w="1322" w:type="dxa"/>
                <w:noWrap/>
                <w:hideMark/>
              </w:tcPr>
              <w:p w14:paraId="0CEBFFD8" w14:textId="77777777" w:rsidR="00305AA4" w:rsidRPr="00305AA4" w:rsidRDefault="00305AA4" w:rsidP="004964B6">
                <w:pPr>
                  <w:rPr>
                    <w:rFonts w:eastAsiaTheme="minorEastAsia"/>
                    <w:b/>
                    <w:bCs/>
                    <w:szCs w:val="22"/>
                  </w:rPr>
                </w:pPr>
                <w:r w:rsidRPr="00305AA4">
                  <w:rPr>
                    <w:rFonts w:eastAsiaTheme="minorEastAsia"/>
                    <w:b/>
                    <w:bCs/>
                    <w:szCs w:val="22"/>
                  </w:rPr>
                  <w:t>xi</w:t>
                </w:r>
              </w:p>
            </w:tc>
            <w:tc>
              <w:tcPr>
                <w:tcW w:w="1765" w:type="dxa"/>
                <w:noWrap/>
                <w:hideMark/>
              </w:tcPr>
              <w:p w14:paraId="54C2BE9C" w14:textId="77777777" w:rsidR="00305AA4" w:rsidRPr="00305AA4" w:rsidRDefault="00305AA4" w:rsidP="004964B6">
                <w:pPr>
                  <w:rPr>
                    <w:rFonts w:eastAsiaTheme="minorEastAsia"/>
                    <w:b/>
                    <w:bCs/>
                    <w:szCs w:val="22"/>
                  </w:rPr>
                </w:pPr>
                <w:r w:rsidRPr="00305AA4">
                  <w:rPr>
                    <w:rFonts w:eastAsiaTheme="minorEastAsia"/>
                    <w:b/>
                    <w:bCs/>
                    <w:szCs w:val="22"/>
                  </w:rPr>
                  <w:t>f(x)</w:t>
                </w:r>
              </w:p>
            </w:tc>
            <w:tc>
              <w:tcPr>
                <w:tcW w:w="1589" w:type="dxa"/>
                <w:noWrap/>
                <w:hideMark/>
              </w:tcPr>
              <w:p w14:paraId="4E1748E7" w14:textId="77777777" w:rsidR="00305AA4" w:rsidRPr="00305AA4" w:rsidRDefault="00305AA4" w:rsidP="004964B6">
                <w:pPr>
                  <w:rPr>
                    <w:rFonts w:eastAsiaTheme="minorEastAsia"/>
                    <w:b/>
                    <w:bCs/>
                    <w:szCs w:val="22"/>
                  </w:rPr>
                </w:pPr>
                <w:r w:rsidRPr="00305AA4">
                  <w:rPr>
                    <w:rFonts w:eastAsiaTheme="minorEastAsia"/>
                    <w:b/>
                    <w:bCs/>
                    <w:szCs w:val="22"/>
                  </w:rPr>
                  <w:t>dF(x)</w:t>
                </w:r>
              </w:p>
            </w:tc>
            <w:tc>
              <w:tcPr>
                <w:tcW w:w="1677" w:type="dxa"/>
                <w:noWrap/>
                <w:hideMark/>
              </w:tcPr>
              <w:p w14:paraId="6E54A4C6" w14:textId="77777777" w:rsidR="00305AA4" w:rsidRPr="00305AA4" w:rsidRDefault="00305AA4" w:rsidP="004964B6">
                <w:pPr>
                  <w:rPr>
                    <w:rFonts w:eastAsiaTheme="minorEastAsia"/>
                    <w:b/>
                    <w:bCs/>
                    <w:szCs w:val="22"/>
                  </w:rPr>
                </w:pPr>
                <w:r w:rsidRPr="00305AA4">
                  <w:rPr>
                    <w:rFonts w:eastAsiaTheme="minorEastAsia"/>
                    <w:b/>
                    <w:bCs/>
                    <w:szCs w:val="22"/>
                  </w:rPr>
                  <w:t>x</w:t>
                </w:r>
              </w:p>
            </w:tc>
            <w:tc>
              <w:tcPr>
                <w:tcW w:w="1765" w:type="dxa"/>
                <w:noWrap/>
                <w:hideMark/>
              </w:tcPr>
              <w:p w14:paraId="40423E7C" w14:textId="77777777" w:rsidR="00305AA4" w:rsidRPr="00305AA4" w:rsidRDefault="00305AA4" w:rsidP="004964B6">
                <w:pPr>
                  <w:rPr>
                    <w:rFonts w:eastAsiaTheme="minorEastAsia"/>
                    <w:b/>
                    <w:bCs/>
                    <w:szCs w:val="22"/>
                  </w:rPr>
                </w:pPr>
                <w:r w:rsidRPr="00305AA4">
                  <w:rPr>
                    <w:rFonts w:eastAsiaTheme="minorEastAsia"/>
                    <w:b/>
                    <w:bCs/>
                    <w:szCs w:val="22"/>
                  </w:rPr>
                  <w:t>error</w:t>
                </w:r>
              </w:p>
            </w:tc>
          </w:tr>
          <w:tr w:rsidR="00305AA4" w:rsidRPr="004964B6" w14:paraId="658927A1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735091B1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74F2268A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0.5</w:t>
                </w:r>
              </w:p>
            </w:tc>
            <w:tc>
              <w:tcPr>
                <w:tcW w:w="1765" w:type="dxa"/>
                <w:noWrap/>
                <w:hideMark/>
              </w:tcPr>
              <w:p w14:paraId="08BD6410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-3.375</w:t>
                </w:r>
              </w:p>
            </w:tc>
            <w:tc>
              <w:tcPr>
                <w:tcW w:w="1589" w:type="dxa"/>
                <w:noWrap/>
                <w:hideMark/>
              </w:tcPr>
              <w:p w14:paraId="64B46AE3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506.0</w:t>
                </w:r>
              </w:p>
            </w:tc>
            <w:tc>
              <w:tcPr>
                <w:tcW w:w="1677" w:type="dxa"/>
                <w:noWrap/>
                <w:hideMark/>
              </w:tcPr>
              <w:p w14:paraId="787585B1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-13.0</w:t>
                </w:r>
              </w:p>
            </w:tc>
            <w:tc>
              <w:tcPr>
                <w:tcW w:w="1765" w:type="dxa"/>
                <w:noWrap/>
                <w:hideMark/>
              </w:tcPr>
              <w:p w14:paraId="4F96C179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103.846153846154</w:t>
                </w:r>
              </w:p>
            </w:tc>
          </w:tr>
          <w:tr w:rsidR="00305AA4" w:rsidRPr="004964B6" w14:paraId="0B3F32AE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59C2422C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2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0C718767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-13.0</w:t>
                </w:r>
              </w:p>
            </w:tc>
            <w:tc>
              <w:tcPr>
                <w:tcW w:w="1765" w:type="dxa"/>
                <w:noWrap/>
                <w:hideMark/>
              </w:tcPr>
              <w:p w14:paraId="7A641FBB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-2187.0</w:t>
                </w:r>
              </w:p>
            </w:tc>
            <w:tc>
              <w:tcPr>
                <w:tcW w:w="1589" w:type="dxa"/>
                <w:noWrap/>
                <w:hideMark/>
              </w:tcPr>
              <w:p w14:paraId="6E22344E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506.0</w:t>
                </w:r>
              </w:p>
            </w:tc>
            <w:tc>
              <w:tcPr>
                <w:tcW w:w="1677" w:type="dxa"/>
                <w:noWrap/>
                <w:hideMark/>
              </w:tcPr>
              <w:p w14:paraId="313D796A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-8.67786561264822</w:t>
                </w:r>
              </w:p>
            </w:tc>
            <w:tc>
              <w:tcPr>
                <w:tcW w:w="1765" w:type="dxa"/>
                <w:noWrap/>
                <w:hideMark/>
              </w:tcPr>
              <w:p w14:paraId="1E67B2B3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49.8064222272831</w:t>
                </w:r>
              </w:p>
            </w:tc>
          </w:tr>
          <w:tr w:rsidR="00305AA4" w:rsidRPr="004964B6" w14:paraId="305D8DC2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1287F2CA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3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0479DDFE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-8.67786561264822</w:t>
                </w:r>
              </w:p>
            </w:tc>
            <w:tc>
              <w:tcPr>
                <w:tcW w:w="1765" w:type="dxa"/>
                <w:noWrap/>
                <w:hideMark/>
              </w:tcPr>
              <w:p w14:paraId="52460C00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-647.811855408859</w:t>
                </w:r>
              </w:p>
            </w:tc>
            <w:tc>
              <w:tcPr>
                <w:tcW w:w="1589" w:type="dxa"/>
                <w:noWrap/>
                <w:hideMark/>
              </w:tcPr>
              <w:p w14:paraId="644734B7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224.916054773548</w:t>
                </w:r>
              </w:p>
            </w:tc>
            <w:tc>
              <w:tcPr>
                <w:tcW w:w="1677" w:type="dxa"/>
                <w:noWrap/>
                <w:hideMark/>
              </w:tcPr>
              <w:p w14:paraId="1ABE2CB8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-5.79762722299171</w:t>
                </w:r>
              </w:p>
            </w:tc>
            <w:tc>
              <w:tcPr>
                <w:tcW w:w="1765" w:type="dxa"/>
                <w:noWrap/>
                <w:hideMark/>
              </w:tcPr>
              <w:p w14:paraId="0CC65953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49.679606481671</w:t>
                </w:r>
              </w:p>
            </w:tc>
          </w:tr>
          <w:tr w:rsidR="00305AA4" w:rsidRPr="004964B6" w14:paraId="7931F555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101425B2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4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6FF6C573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-5.79762722299171</w:t>
                </w:r>
              </w:p>
            </w:tc>
            <w:tc>
              <w:tcPr>
                <w:tcW w:w="1765" w:type="dxa"/>
                <w:noWrap/>
                <w:hideMark/>
              </w:tcPr>
              <w:p w14:paraId="6901B7EC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-192.075010071203</w:t>
                </w:r>
              </w:p>
            </w:tc>
            <w:tc>
              <w:tcPr>
                <w:tcW w:w="1589" w:type="dxa"/>
                <w:noWrap/>
                <w:hideMark/>
              </w:tcPr>
              <w:p w14:paraId="01F9CF5A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99.8374442503237</w:t>
                </w:r>
              </w:p>
            </w:tc>
            <w:tc>
              <w:tcPr>
                <w:tcW w:w="1677" w:type="dxa"/>
                <w:noWrap/>
                <w:hideMark/>
              </w:tcPr>
              <w:p w14:paraId="67945169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-3.8737497488287</w:t>
                </w:r>
              </w:p>
            </w:tc>
            <w:tc>
              <w:tcPr>
                <w:tcW w:w="1765" w:type="dxa"/>
                <w:noWrap/>
                <w:hideMark/>
              </w:tcPr>
              <w:p w14:paraId="40041F4F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49.6644749636895</w:t>
                </w:r>
              </w:p>
            </w:tc>
          </w:tr>
          <w:tr w:rsidR="00305AA4" w:rsidRPr="004964B6" w14:paraId="2E7579B2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0C9DC3B4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5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1B6993C1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-3.8737497488287</w:t>
                </w:r>
              </w:p>
            </w:tc>
            <w:tc>
              <w:tcPr>
                <w:tcW w:w="1765" w:type="dxa"/>
                <w:noWrap/>
                <w:hideMark/>
              </w:tcPr>
              <w:p w14:paraId="3C5611E7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-57.2554953873476</w:t>
                </w:r>
              </w:p>
            </w:tc>
            <w:tc>
              <w:tcPr>
                <w:tcW w:w="1589" w:type="dxa"/>
                <w:noWrap/>
                <w:hideMark/>
              </w:tcPr>
              <w:p w14:paraId="4CF9AD00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44.0178113496512</w:t>
                </w:r>
              </w:p>
            </w:tc>
            <w:tc>
              <w:tcPr>
                <w:tcW w:w="1677" w:type="dxa"/>
                <w:noWrap/>
                <w:hideMark/>
              </w:tcPr>
              <w:p w14:paraId="216EA9ED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-2.57301503186278</w:t>
                </w:r>
              </w:p>
            </w:tc>
            <w:tc>
              <w:tcPr>
                <w:tcW w:w="1765" w:type="dxa"/>
                <w:noWrap/>
                <w:hideMark/>
              </w:tcPr>
              <w:p w14:paraId="2D79A32B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50.5529389007971</w:t>
                </w:r>
              </w:p>
            </w:tc>
          </w:tr>
          <w:tr w:rsidR="00305AA4" w:rsidRPr="004964B6" w14:paraId="3FAC4315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6BCA69AB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6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4F44B450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-2.57301503186278</w:t>
                </w:r>
              </w:p>
            </w:tc>
            <w:tc>
              <w:tcPr>
                <w:tcW w:w="1765" w:type="dxa"/>
                <w:noWrap/>
                <w:hideMark/>
              </w:tcPr>
              <w:p w14:paraId="19C6502F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-17.4613900345127</w:t>
                </w:r>
              </w:p>
            </w:tc>
            <w:tc>
              <w:tcPr>
                <w:tcW w:w="1589" w:type="dxa"/>
                <w:noWrap/>
                <w:hideMark/>
              </w:tcPr>
              <w:p w14:paraId="67FEDCDC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18.8612190625755</w:t>
                </w:r>
              </w:p>
            </w:tc>
            <w:tc>
              <w:tcPr>
                <w:tcW w:w="1677" w:type="dxa"/>
                <w:noWrap/>
                <w:hideMark/>
              </w:tcPr>
              <w:p w14:paraId="376BD032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-1.64723234641804</w:t>
                </w:r>
              </w:p>
            </w:tc>
            <w:tc>
              <w:tcPr>
                <w:tcW w:w="1765" w:type="dxa"/>
                <w:noWrap/>
                <w:hideMark/>
              </w:tcPr>
              <w:p w14:paraId="3E1ED3B3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56.2023133808588</w:t>
                </w:r>
              </w:p>
            </w:tc>
          </w:tr>
          <w:tr w:rsidR="00305AA4" w:rsidRPr="004964B6" w14:paraId="103D41D8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4E965A4A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7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7912A4AB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-1.64723234641804</w:t>
                </w:r>
              </w:p>
            </w:tc>
            <w:tc>
              <w:tcPr>
                <w:tcW w:w="1765" w:type="dxa"/>
                <w:noWrap/>
                <w:hideMark/>
              </w:tcPr>
              <w:p w14:paraId="5B442184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-5.82232573828777</w:t>
                </w:r>
              </w:p>
            </w:tc>
            <w:tc>
              <w:tcPr>
                <w:tcW w:w="1589" w:type="dxa"/>
                <w:noWrap/>
                <w:hideMark/>
              </w:tcPr>
              <w:p w14:paraId="5FC6A649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7.14012320925765</w:t>
                </w:r>
              </w:p>
            </w:tc>
            <w:tc>
              <w:tcPr>
                <w:tcW w:w="1677" w:type="dxa"/>
                <w:noWrap/>
                <w:hideMark/>
              </w:tcPr>
              <w:p w14:paraId="62E6167C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-0.831794633699199</w:t>
                </w:r>
              </w:p>
            </w:tc>
            <w:tc>
              <w:tcPr>
                <w:tcW w:w="1765" w:type="dxa"/>
                <w:noWrap/>
                <w:hideMark/>
              </w:tcPr>
              <w:p w14:paraId="2FF97654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98.0335385301039</w:t>
                </w:r>
              </w:p>
            </w:tc>
          </w:tr>
          <w:tr w:rsidR="00305AA4" w:rsidRPr="004964B6" w14:paraId="636BE1B6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1913C055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lastRenderedPageBreak/>
                  <w:t>8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25C62D96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-0.831794633699199</w:t>
                </w:r>
              </w:p>
            </w:tc>
            <w:tc>
              <w:tcPr>
                <w:tcW w:w="1765" w:type="dxa"/>
                <w:noWrap/>
                <w:hideMark/>
              </w:tcPr>
              <w:p w14:paraId="3ECF8984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-2.74370936111512</w:t>
                </w:r>
              </w:p>
            </w:tc>
            <w:tc>
              <w:tcPr>
                <w:tcW w:w="1589" w:type="dxa"/>
                <w:noWrap/>
                <w:hideMark/>
              </w:tcPr>
              <w:p w14:paraId="3ADB655F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1.07564693795236</w:t>
                </w:r>
              </w:p>
            </w:tc>
            <w:tc>
              <w:tcPr>
                <w:tcW w:w="1677" w:type="dxa"/>
                <w:noWrap/>
                <w:hideMark/>
              </w:tcPr>
              <w:p w14:paraId="0DCCADE1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1.71895809408539</w:t>
                </w:r>
              </w:p>
            </w:tc>
            <w:tc>
              <w:tcPr>
                <w:tcW w:w="1765" w:type="dxa"/>
                <w:noWrap/>
                <w:hideMark/>
              </w:tcPr>
              <w:p w14:paraId="00374558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148.389465488498</w:t>
                </w:r>
              </w:p>
            </w:tc>
          </w:tr>
          <w:tr w:rsidR="00305AA4" w:rsidRPr="004964B6" w14:paraId="4C9DB805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3CBEEB6B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9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035A4A1B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1.71895809408539</w:t>
                </w:r>
              </w:p>
            </w:tc>
            <w:tc>
              <w:tcPr>
                <w:tcW w:w="1765" w:type="dxa"/>
                <w:noWrap/>
                <w:hideMark/>
              </w:tcPr>
              <w:p w14:paraId="39D9A64E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0.360248382940782</w:t>
                </w:r>
              </w:p>
            </w:tc>
            <w:tc>
              <w:tcPr>
                <w:tcW w:w="1589" w:type="dxa"/>
                <w:noWrap/>
                <w:hideMark/>
              </w:tcPr>
              <w:p w14:paraId="6DCDD686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7.86445078766507</w:t>
                </w:r>
              </w:p>
            </w:tc>
            <w:tc>
              <w:tcPr>
                <w:tcW w:w="1677" w:type="dxa"/>
                <w:noWrap/>
                <w:hideMark/>
              </w:tcPr>
              <w:p w14:paraId="0CABCADE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1.67315090517071</w:t>
                </w:r>
              </w:p>
            </w:tc>
            <w:tc>
              <w:tcPr>
                <w:tcW w:w="1765" w:type="dxa"/>
                <w:noWrap/>
                <w:hideMark/>
              </w:tcPr>
              <w:p w14:paraId="3592679D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2.73777988423625</w:t>
                </w:r>
              </w:p>
            </w:tc>
          </w:tr>
          <w:tr w:rsidR="00305AA4" w:rsidRPr="004964B6" w14:paraId="71920628" w14:textId="77777777" w:rsidTr="00F76F73">
            <w:trPr>
              <w:trHeight w:val="300"/>
            </w:trPr>
            <w:tc>
              <w:tcPr>
                <w:tcW w:w="834" w:type="dxa"/>
                <w:noWrap/>
                <w:hideMark/>
              </w:tcPr>
              <w:p w14:paraId="59A96451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10</w:t>
                </w:r>
              </w:p>
            </w:tc>
            <w:tc>
              <w:tcPr>
                <w:tcW w:w="1720" w:type="dxa"/>
                <w:gridSpan w:val="2"/>
                <w:noWrap/>
                <w:hideMark/>
              </w:tcPr>
              <w:p w14:paraId="527A62B9" w14:textId="77777777" w:rsidR="004964B6" w:rsidRPr="004964B6" w:rsidRDefault="004964B6" w:rsidP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1.67315090517071</w:t>
                </w:r>
              </w:p>
            </w:tc>
            <w:tc>
              <w:tcPr>
                <w:tcW w:w="1765" w:type="dxa"/>
                <w:noWrap/>
                <w:hideMark/>
              </w:tcPr>
              <w:p w14:paraId="3C2A313E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0.0107245447029332</w:t>
                </w:r>
              </w:p>
            </w:tc>
            <w:tc>
              <w:tcPr>
                <w:tcW w:w="1589" w:type="dxa"/>
                <w:noWrap/>
                <w:hideMark/>
              </w:tcPr>
              <w:p w14:paraId="39AFEFCA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7.39830185442074</w:t>
                </w:r>
              </w:p>
            </w:tc>
            <w:tc>
              <w:tcPr>
                <w:tcW w:w="1677" w:type="dxa"/>
                <w:noWrap/>
                <w:hideMark/>
              </w:tcPr>
              <w:p w14:paraId="2D8EF12D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1.67170130972111</w:t>
                </w:r>
              </w:p>
            </w:tc>
            <w:tc>
              <w:tcPr>
                <w:tcW w:w="1765" w:type="dxa"/>
                <w:noWrap/>
                <w:hideMark/>
              </w:tcPr>
              <w:p w14:paraId="5FC70830" w14:textId="77777777" w:rsidR="004964B6" w:rsidRPr="004964B6" w:rsidRDefault="004964B6">
                <w:pPr>
                  <w:rPr>
                    <w:rFonts w:eastAsiaTheme="minorEastAsia"/>
                  </w:rPr>
                </w:pPr>
                <w:r w:rsidRPr="004964B6">
                  <w:rPr>
                    <w:rFonts w:eastAsiaTheme="minorEastAsia"/>
                  </w:rPr>
                  <w:t>0.0867137832081673</w:t>
                </w:r>
              </w:p>
            </w:tc>
          </w:tr>
        </w:tbl>
        <w:p w14:paraId="2C73E0D1" w14:textId="5BADD16A" w:rsidR="00A403A9" w:rsidRDefault="00F76F73" w:rsidP="00834906">
          <w:pPr>
            <w:rPr>
              <w:rFonts w:eastAsiaTheme="minorEastAsia"/>
            </w:rPr>
          </w:pPr>
          <w:r w:rsidRPr="00F76F73">
            <w:rPr>
              <w:rFonts w:eastAsiaTheme="minorEastAsia"/>
              <w:b/>
              <w:bCs/>
            </w:rPr>
            <w:t>x = 1.67170130972111</w:t>
          </w:r>
          <w:r w:rsidRPr="00F76F73">
            <w:rPr>
              <w:rFonts w:eastAsiaTheme="minorEastAsia"/>
            </w:rPr>
            <w:t xml:space="preserve"> where the error &lt; 0.1%</w:t>
          </w:r>
        </w:p>
        <w:p w14:paraId="17F91DA9" w14:textId="1664D4C3" w:rsidR="00A403A9" w:rsidRPr="00A403A9" w:rsidRDefault="009E4429" w:rsidP="00A403A9">
          <w:pPr>
            <w:pStyle w:val="Heading1"/>
          </w:pPr>
          <w:r>
            <w:t>Q</w:t>
          </w:r>
          <w:r w:rsidR="00A403A9">
            <w:t>4ii</w:t>
          </w:r>
        </w:p>
        <w:p w14:paraId="4DDA4851" w14:textId="77777777" w:rsidR="00A403A9" w:rsidRDefault="00A403A9" w:rsidP="00A403A9">
          <w:pPr>
            <w:pStyle w:val="Heading2"/>
          </w:pPr>
          <w:r>
            <w:t>Solution:</w:t>
          </w:r>
        </w:p>
        <w:p w14:paraId="4A1525B7" w14:textId="77777777" w:rsidR="00A403A9" w:rsidRPr="00A12555" w:rsidRDefault="00A403A9" w:rsidP="00A403A9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3</m:t>
                  </m:r>
                </m:sup>
              </m:sSup>
              <m:r>
                <w:rPr>
                  <w:rFonts w:ascii="Latin Modern Math" w:hAnsi="Latin Modern Math"/>
                </w:rPr>
                <m:t>-x-3=0</m:t>
              </m:r>
            </m:oMath>
          </m:oMathPara>
        </w:p>
        <w:p w14:paraId="2854B29A" w14:textId="77777777" w:rsidR="00A403A9" w:rsidRPr="004964B6" w:rsidRDefault="00A403A9" w:rsidP="00A403A9">
          <w:pPr>
            <w:rPr>
              <w:rFonts w:eastAsiaTheme="minorEastAsia"/>
            </w:rPr>
          </w:pPr>
          <m:oMathPara>
            <m:oMathParaPr>
              <m:jc m:val="left"/>
            </m:oMathParaPr>
            <m:oMath>
              <m:r>
                <w:rPr>
                  <w:rFonts w:ascii="Latin Modern Math" w:hAnsi="Latin Modern Math"/>
                </w:rPr>
                <m:t>f'(x)=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3x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-1</m:t>
              </m:r>
            </m:oMath>
          </m:oMathPara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81"/>
            <w:gridCol w:w="1724"/>
            <w:gridCol w:w="1480"/>
            <w:gridCol w:w="1561"/>
            <w:gridCol w:w="1724"/>
            <w:gridCol w:w="1480"/>
          </w:tblGrid>
          <w:tr w:rsidR="004A21BD" w:rsidRPr="00A403A9" w14:paraId="7428C791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244BA284" w14:textId="77777777" w:rsidR="00A403A9" w:rsidRPr="00A403A9" w:rsidRDefault="00A403A9" w:rsidP="00A403A9">
                <w:pPr>
                  <w:rPr>
                    <w:rFonts w:eastAsiaTheme="minorEastAsia"/>
                    <w:b/>
                    <w:bCs/>
                  </w:rPr>
                </w:pPr>
                <w:r w:rsidRPr="00A403A9">
                  <w:rPr>
                    <w:rFonts w:eastAsiaTheme="minorEastAsia"/>
                    <w:b/>
                    <w:bCs/>
                  </w:rPr>
                  <w:t>Iteration</w:t>
                </w:r>
              </w:p>
            </w:tc>
            <w:tc>
              <w:tcPr>
                <w:tcW w:w="923" w:type="dxa"/>
                <w:noWrap/>
                <w:hideMark/>
              </w:tcPr>
              <w:p w14:paraId="04A65B34" w14:textId="77777777" w:rsidR="00A403A9" w:rsidRPr="00A403A9" w:rsidRDefault="00A403A9" w:rsidP="00A403A9">
                <w:pPr>
                  <w:rPr>
                    <w:rFonts w:eastAsiaTheme="minorEastAsia"/>
                    <w:b/>
                    <w:bCs/>
                  </w:rPr>
                </w:pPr>
                <w:r w:rsidRPr="00A403A9">
                  <w:rPr>
                    <w:rFonts w:eastAsiaTheme="minorEastAsia"/>
                    <w:b/>
                    <w:bCs/>
                  </w:rPr>
                  <w:t>xi</w:t>
                </w:r>
              </w:p>
            </w:tc>
            <w:tc>
              <w:tcPr>
                <w:tcW w:w="1571" w:type="dxa"/>
                <w:noWrap/>
                <w:hideMark/>
              </w:tcPr>
              <w:p w14:paraId="7D0584AC" w14:textId="77777777" w:rsidR="00A403A9" w:rsidRPr="00A403A9" w:rsidRDefault="00A403A9" w:rsidP="00A403A9">
                <w:pPr>
                  <w:rPr>
                    <w:rFonts w:eastAsiaTheme="minorEastAsia"/>
                    <w:b/>
                    <w:bCs/>
                  </w:rPr>
                </w:pPr>
                <w:r w:rsidRPr="00A403A9">
                  <w:rPr>
                    <w:rFonts w:eastAsiaTheme="minorEastAsia"/>
                    <w:b/>
                    <w:bCs/>
                  </w:rPr>
                  <w:t>f(x)</w:t>
                </w:r>
              </w:p>
            </w:tc>
            <w:tc>
              <w:tcPr>
                <w:tcW w:w="1658" w:type="dxa"/>
                <w:noWrap/>
                <w:hideMark/>
              </w:tcPr>
              <w:p w14:paraId="57BFAFD2" w14:textId="77777777" w:rsidR="00A403A9" w:rsidRPr="00A403A9" w:rsidRDefault="00A403A9" w:rsidP="00A403A9">
                <w:pPr>
                  <w:rPr>
                    <w:rFonts w:eastAsiaTheme="minorEastAsia"/>
                    <w:b/>
                    <w:bCs/>
                  </w:rPr>
                </w:pPr>
                <w:r w:rsidRPr="00A403A9">
                  <w:rPr>
                    <w:rFonts w:eastAsiaTheme="minorEastAsia"/>
                    <w:b/>
                    <w:bCs/>
                  </w:rPr>
                  <w:t>dF(x)</w:t>
                </w:r>
              </w:p>
            </w:tc>
            <w:tc>
              <w:tcPr>
                <w:tcW w:w="1832" w:type="dxa"/>
                <w:noWrap/>
                <w:hideMark/>
              </w:tcPr>
              <w:p w14:paraId="6FC8F682" w14:textId="77777777" w:rsidR="00A403A9" w:rsidRPr="00A403A9" w:rsidRDefault="00A403A9" w:rsidP="00A403A9">
                <w:pPr>
                  <w:rPr>
                    <w:rFonts w:eastAsiaTheme="minorEastAsia"/>
                    <w:b/>
                    <w:bCs/>
                  </w:rPr>
                </w:pPr>
                <w:r w:rsidRPr="00A403A9">
                  <w:rPr>
                    <w:rFonts w:eastAsiaTheme="minorEastAsia"/>
                    <w:b/>
                    <w:bCs/>
                  </w:rPr>
                  <w:t>x</w:t>
                </w:r>
              </w:p>
            </w:tc>
            <w:tc>
              <w:tcPr>
                <w:tcW w:w="1571" w:type="dxa"/>
                <w:noWrap/>
                <w:hideMark/>
              </w:tcPr>
              <w:p w14:paraId="0BA5D6A9" w14:textId="77777777" w:rsidR="00A403A9" w:rsidRPr="00A403A9" w:rsidRDefault="00A403A9" w:rsidP="00A403A9">
                <w:pPr>
                  <w:rPr>
                    <w:rFonts w:eastAsiaTheme="minorEastAsia"/>
                    <w:b/>
                    <w:bCs/>
                  </w:rPr>
                </w:pPr>
                <w:r w:rsidRPr="00A403A9">
                  <w:rPr>
                    <w:rFonts w:eastAsiaTheme="minorEastAsia"/>
                    <w:b/>
                    <w:bCs/>
                  </w:rPr>
                  <w:t>error</w:t>
                </w:r>
              </w:p>
            </w:tc>
          </w:tr>
          <w:tr w:rsidR="004A21BD" w:rsidRPr="00A403A9" w14:paraId="3B89FBD2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5B7CEC07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1</w:t>
                </w:r>
              </w:p>
            </w:tc>
            <w:tc>
              <w:tcPr>
                <w:tcW w:w="923" w:type="dxa"/>
                <w:noWrap/>
                <w:hideMark/>
              </w:tcPr>
              <w:p w14:paraId="6277A72D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0.0</w:t>
                </w:r>
              </w:p>
            </w:tc>
            <w:tc>
              <w:tcPr>
                <w:tcW w:w="1571" w:type="dxa"/>
                <w:noWrap/>
                <w:hideMark/>
              </w:tcPr>
              <w:p w14:paraId="23555300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-3.0</w:t>
                </w:r>
              </w:p>
            </w:tc>
            <w:tc>
              <w:tcPr>
                <w:tcW w:w="1658" w:type="dxa"/>
                <w:noWrap/>
                <w:hideMark/>
              </w:tcPr>
              <w:p w14:paraId="1B5DDED3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26.0</w:t>
                </w:r>
              </w:p>
            </w:tc>
            <w:tc>
              <w:tcPr>
                <w:tcW w:w="1832" w:type="dxa"/>
                <w:noWrap/>
                <w:hideMark/>
              </w:tcPr>
              <w:p w14:paraId="7B3A047D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-3.0</w:t>
                </w:r>
              </w:p>
            </w:tc>
            <w:tc>
              <w:tcPr>
                <w:tcW w:w="1571" w:type="dxa"/>
                <w:noWrap/>
                <w:hideMark/>
              </w:tcPr>
              <w:p w14:paraId="7BCB2651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100.0</w:t>
                </w:r>
              </w:p>
            </w:tc>
          </w:tr>
          <w:tr w:rsidR="004A21BD" w:rsidRPr="00A403A9" w14:paraId="46069C83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378E6DA6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2</w:t>
                </w:r>
              </w:p>
            </w:tc>
            <w:tc>
              <w:tcPr>
                <w:tcW w:w="923" w:type="dxa"/>
                <w:noWrap/>
                <w:hideMark/>
              </w:tcPr>
              <w:p w14:paraId="6E114248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-3.0</w:t>
                </w:r>
              </w:p>
            </w:tc>
            <w:tc>
              <w:tcPr>
                <w:tcW w:w="1571" w:type="dxa"/>
                <w:noWrap/>
                <w:hideMark/>
              </w:tcPr>
              <w:p w14:paraId="2728C137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-27.0</w:t>
                </w:r>
              </w:p>
            </w:tc>
            <w:tc>
              <w:tcPr>
                <w:tcW w:w="1658" w:type="dxa"/>
                <w:noWrap/>
                <w:hideMark/>
              </w:tcPr>
              <w:p w14:paraId="61891499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26.0</w:t>
                </w:r>
              </w:p>
            </w:tc>
            <w:tc>
              <w:tcPr>
                <w:tcW w:w="1832" w:type="dxa"/>
                <w:noWrap/>
                <w:hideMark/>
              </w:tcPr>
              <w:p w14:paraId="62E82592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-1.96153846153846</w:t>
                </w:r>
              </w:p>
            </w:tc>
            <w:tc>
              <w:tcPr>
                <w:tcW w:w="1571" w:type="dxa"/>
                <w:noWrap/>
                <w:hideMark/>
              </w:tcPr>
              <w:p w14:paraId="7EF632C5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52.9411764705882</w:t>
                </w:r>
              </w:p>
            </w:tc>
          </w:tr>
          <w:tr w:rsidR="004A21BD" w:rsidRPr="00A403A9" w14:paraId="33A74ACA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06AF2BA1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3</w:t>
                </w:r>
              </w:p>
            </w:tc>
            <w:tc>
              <w:tcPr>
                <w:tcW w:w="923" w:type="dxa"/>
                <w:noWrap/>
                <w:hideMark/>
              </w:tcPr>
              <w:p w14:paraId="09297165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-1.96153846153846</w:t>
                </w:r>
              </w:p>
            </w:tc>
            <w:tc>
              <w:tcPr>
                <w:tcW w:w="1571" w:type="dxa"/>
                <w:noWrap/>
                <w:hideMark/>
              </w:tcPr>
              <w:p w14:paraId="15EFE21F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-8.58574192080109</w:t>
                </w:r>
              </w:p>
            </w:tc>
            <w:tc>
              <w:tcPr>
                <w:tcW w:w="1658" w:type="dxa"/>
                <w:noWrap/>
                <w:hideMark/>
              </w:tcPr>
              <w:p w14:paraId="2EC27C1B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10.542899408284</w:t>
                </w:r>
              </w:p>
            </w:tc>
            <w:tc>
              <w:tcPr>
                <w:tcW w:w="1832" w:type="dxa"/>
                <w:noWrap/>
                <w:hideMark/>
              </w:tcPr>
              <w:p w14:paraId="761FDE2A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-1.14717596140355</w:t>
                </w:r>
              </w:p>
            </w:tc>
            <w:tc>
              <w:tcPr>
                <w:tcW w:w="1571" w:type="dxa"/>
                <w:noWrap/>
                <w:hideMark/>
              </w:tcPr>
              <w:p w14:paraId="3F9AE09A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70.9884557848091</w:t>
                </w:r>
              </w:p>
            </w:tc>
          </w:tr>
          <w:tr w:rsidR="004A21BD" w:rsidRPr="00A403A9" w14:paraId="12B790F9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33ECEEDE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lastRenderedPageBreak/>
                  <w:t>4</w:t>
                </w:r>
              </w:p>
            </w:tc>
            <w:tc>
              <w:tcPr>
                <w:tcW w:w="923" w:type="dxa"/>
                <w:noWrap/>
                <w:hideMark/>
              </w:tcPr>
              <w:p w14:paraId="23947911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-1.14717596140355</w:t>
                </w:r>
              </w:p>
            </w:tc>
            <w:tc>
              <w:tcPr>
                <w:tcW w:w="1571" w:type="dxa"/>
                <w:noWrap/>
                <w:hideMark/>
              </w:tcPr>
              <w:p w14:paraId="11F5406B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-3.36252215736205</w:t>
                </w:r>
              </w:p>
            </w:tc>
            <w:tc>
              <w:tcPr>
                <w:tcW w:w="1658" w:type="dxa"/>
                <w:noWrap/>
                <w:hideMark/>
              </w:tcPr>
              <w:p w14:paraId="08B5080A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2.94803805926645</w:t>
                </w:r>
              </w:p>
            </w:tc>
            <w:tc>
              <w:tcPr>
                <w:tcW w:w="1832" w:type="dxa"/>
                <w:noWrap/>
                <w:hideMark/>
              </w:tcPr>
              <w:p w14:paraId="24021FD5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-0.00657937148071208</w:t>
                </w:r>
              </w:p>
            </w:tc>
            <w:tc>
              <w:tcPr>
                <w:tcW w:w="1571" w:type="dxa"/>
                <w:noWrap/>
                <w:hideMark/>
              </w:tcPr>
              <w:p w14:paraId="008BEAB3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17335.9506035885</w:t>
                </w:r>
              </w:p>
            </w:tc>
          </w:tr>
          <w:tr w:rsidR="004A21BD" w:rsidRPr="00A403A9" w14:paraId="7ADAA16F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27415FED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5</w:t>
                </w:r>
              </w:p>
            </w:tc>
            <w:tc>
              <w:tcPr>
                <w:tcW w:w="923" w:type="dxa"/>
                <w:noWrap/>
                <w:hideMark/>
              </w:tcPr>
              <w:p w14:paraId="1209C04F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-0.00657937148071208</w:t>
                </w:r>
              </w:p>
            </w:tc>
            <w:tc>
              <w:tcPr>
                <w:tcW w:w="1571" w:type="dxa"/>
                <w:noWrap/>
                <w:hideMark/>
              </w:tcPr>
              <w:p w14:paraId="1B23512F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-2.99342091332797</w:t>
                </w:r>
              </w:p>
            </w:tc>
            <w:tc>
              <w:tcPr>
                <w:tcW w:w="1658" w:type="dxa"/>
                <w:noWrap/>
                <w:hideMark/>
              </w:tcPr>
              <w:p w14:paraId="34EE35EE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-0.999870135612756</w:t>
                </w:r>
              </w:p>
            </w:tc>
            <w:tc>
              <w:tcPr>
                <w:tcW w:w="1832" w:type="dxa"/>
                <w:noWrap/>
                <w:hideMark/>
              </w:tcPr>
              <w:p w14:paraId="3197AFFC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-3.00038907407123</w:t>
                </w:r>
              </w:p>
            </w:tc>
            <w:tc>
              <w:tcPr>
                <w:tcW w:w="1571" w:type="dxa"/>
                <w:noWrap/>
                <w:hideMark/>
              </w:tcPr>
              <w:p w14:paraId="23472171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99.7807160565418</w:t>
                </w:r>
              </w:p>
            </w:tc>
          </w:tr>
          <w:tr w:rsidR="004A21BD" w:rsidRPr="00A403A9" w14:paraId="1423315E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30701C6B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6</w:t>
                </w:r>
              </w:p>
            </w:tc>
            <w:tc>
              <w:tcPr>
                <w:tcW w:w="923" w:type="dxa"/>
                <w:noWrap/>
                <w:hideMark/>
              </w:tcPr>
              <w:p w14:paraId="57FF051E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-3.00038907407123</w:t>
                </w:r>
              </w:p>
            </w:tc>
            <w:tc>
              <w:tcPr>
                <w:tcW w:w="1571" w:type="dxa"/>
                <w:noWrap/>
                <w:hideMark/>
              </w:tcPr>
              <w:p w14:paraId="6D743E57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-27.0101172883186</w:t>
                </w:r>
              </w:p>
            </w:tc>
            <w:tc>
              <w:tcPr>
                <w:tcW w:w="1658" w:type="dxa"/>
                <w:noWrap/>
                <w:hideMark/>
              </w:tcPr>
              <w:p w14:paraId="1F8885C5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26.0070037874181</w:t>
                </w:r>
              </w:p>
            </w:tc>
            <w:tc>
              <w:tcPr>
                <w:tcW w:w="1832" w:type="dxa"/>
                <w:noWrap/>
                <w:hideMark/>
              </w:tcPr>
              <w:p w14:paraId="53809B46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-1.96181817566632</w:t>
                </w:r>
              </w:p>
            </w:tc>
            <w:tc>
              <w:tcPr>
                <w:tcW w:w="1571" w:type="dxa"/>
                <w:noWrap/>
                <w:hideMark/>
              </w:tcPr>
              <w:p w14:paraId="07D1BBED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52.9392025870166</w:t>
                </w:r>
              </w:p>
            </w:tc>
          </w:tr>
          <w:tr w:rsidR="004A21BD" w:rsidRPr="00A403A9" w14:paraId="670AF964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25299474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7</w:t>
                </w:r>
              </w:p>
            </w:tc>
            <w:tc>
              <w:tcPr>
                <w:tcW w:w="923" w:type="dxa"/>
                <w:noWrap/>
                <w:hideMark/>
              </w:tcPr>
              <w:p w14:paraId="4730ED8C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-1.96181817566632</w:t>
                </w:r>
              </w:p>
            </w:tc>
            <w:tc>
              <w:tcPr>
                <w:tcW w:w="1571" w:type="dxa"/>
                <w:noWrap/>
                <w:hideMark/>
              </w:tcPr>
              <w:p w14:paraId="3B15F1AC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-8.58869137914838</w:t>
                </w:r>
              </w:p>
            </w:tc>
            <w:tc>
              <w:tcPr>
                <w:tcW w:w="1658" w:type="dxa"/>
                <w:noWrap/>
                <w:hideMark/>
              </w:tcPr>
              <w:p w14:paraId="53E516D8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10.5461916631242</w:t>
                </w:r>
              </w:p>
            </w:tc>
            <w:tc>
              <w:tcPr>
                <w:tcW w:w="1832" w:type="dxa"/>
                <w:noWrap/>
                <w:hideMark/>
              </w:tcPr>
              <w:p w14:paraId="16AA41A0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-1.1474302284816</w:t>
                </w:r>
              </w:p>
            </w:tc>
            <w:tc>
              <w:tcPr>
                <w:tcW w:w="1571" w:type="dxa"/>
                <w:noWrap/>
                <w:hideMark/>
              </w:tcPr>
              <w:p w14:paraId="1CA452D8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70.9749426997757</w:t>
                </w:r>
              </w:p>
            </w:tc>
          </w:tr>
          <w:tr w:rsidR="004A21BD" w:rsidRPr="00A403A9" w14:paraId="1DC73CE9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2B0E51C3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8</w:t>
                </w:r>
              </w:p>
            </w:tc>
            <w:tc>
              <w:tcPr>
                <w:tcW w:w="923" w:type="dxa"/>
                <w:noWrap/>
                <w:hideMark/>
              </w:tcPr>
              <w:p w14:paraId="5F6376E9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-1.1474302284816</w:t>
                </w:r>
              </w:p>
            </w:tc>
            <w:tc>
              <w:tcPr>
                <w:tcW w:w="1571" w:type="dxa"/>
                <w:noWrap/>
                <w:hideMark/>
              </w:tcPr>
              <w:p w14:paraId="05D5B705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-3.36327196890261</w:t>
                </w:r>
              </w:p>
            </w:tc>
            <w:tc>
              <w:tcPr>
                <w:tcW w:w="1658" w:type="dxa"/>
                <w:noWrap/>
                <w:hideMark/>
              </w:tcPr>
              <w:p w14:paraId="72DADD48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2.94978838770003</w:t>
                </w:r>
              </w:p>
            </w:tc>
            <w:tc>
              <w:tcPr>
                <w:tcW w:w="1832" w:type="dxa"/>
                <w:noWrap/>
                <w:hideMark/>
              </w:tcPr>
              <w:p w14:paraId="51680246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-0.00725624755242338</w:t>
                </w:r>
              </w:p>
            </w:tc>
            <w:tc>
              <w:tcPr>
                <w:tcW w:w="1571" w:type="dxa"/>
                <w:noWrap/>
                <w:hideMark/>
              </w:tcPr>
              <w:p w14:paraId="1E2C1FA8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15712.997285331</w:t>
                </w:r>
              </w:p>
            </w:tc>
          </w:tr>
          <w:tr w:rsidR="004A21BD" w:rsidRPr="00A403A9" w14:paraId="37FD3201" w14:textId="77777777" w:rsidTr="004A21BD">
            <w:trPr>
              <w:trHeight w:val="300"/>
            </w:trPr>
            <w:tc>
              <w:tcPr>
                <w:tcW w:w="1795" w:type="dxa"/>
                <w:noWrap/>
                <w:hideMark/>
              </w:tcPr>
              <w:p w14:paraId="7F78780E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9</w:t>
                </w:r>
              </w:p>
            </w:tc>
            <w:tc>
              <w:tcPr>
                <w:tcW w:w="923" w:type="dxa"/>
                <w:noWrap/>
                <w:hideMark/>
              </w:tcPr>
              <w:p w14:paraId="4BA2A0E1" w14:textId="77777777" w:rsidR="00A403A9" w:rsidRPr="004A21BD" w:rsidRDefault="00A403A9" w:rsidP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-0.00725624755242338</w:t>
                </w:r>
              </w:p>
            </w:tc>
            <w:tc>
              <w:tcPr>
                <w:tcW w:w="1571" w:type="dxa"/>
                <w:noWrap/>
                <w:hideMark/>
              </w:tcPr>
              <w:p w14:paraId="3902B1E1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-2.99274413451171</w:t>
                </w:r>
              </w:p>
            </w:tc>
            <w:tc>
              <w:tcPr>
                <w:tcW w:w="1658" w:type="dxa"/>
                <w:noWrap/>
                <w:hideMark/>
              </w:tcPr>
              <w:p w14:paraId="376ECBEC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-0.999842040614374</w:t>
                </w:r>
              </w:p>
            </w:tc>
            <w:tc>
              <w:tcPr>
                <w:tcW w:w="1832" w:type="dxa"/>
                <w:noWrap/>
                <w:hideMark/>
              </w:tcPr>
              <w:p w14:paraId="3091E5A4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-3.00047318877322</w:t>
                </w:r>
              </w:p>
            </w:tc>
            <w:tc>
              <w:tcPr>
                <w:tcW w:w="1571" w:type="dxa"/>
                <w:noWrap/>
                <w:hideMark/>
              </w:tcPr>
              <w:p w14:paraId="6823944D" w14:textId="77777777" w:rsidR="00A403A9" w:rsidRPr="004A21BD" w:rsidRDefault="00A403A9">
                <w:pPr>
                  <w:rPr>
                    <w:rFonts w:eastAsiaTheme="minorEastAsia"/>
                  </w:rPr>
                </w:pPr>
                <w:r w:rsidRPr="004A21BD">
                  <w:rPr>
                    <w:rFonts w:eastAsiaTheme="minorEastAsia"/>
                  </w:rPr>
                  <w:t>99.7581632264013</w:t>
                </w:r>
              </w:p>
            </w:tc>
          </w:tr>
        </w:tbl>
        <w:p w14:paraId="4F7B7B09" w14:textId="1A4D306D" w:rsidR="00A403A9" w:rsidRPr="00345DA5" w:rsidRDefault="00345DA5" w:rsidP="00A403A9">
          <w:pPr>
            <w:rPr>
              <w:rFonts w:eastAsiaTheme="minorEastAsia"/>
            </w:rPr>
          </w:pPr>
          <w:r>
            <w:rPr>
              <w:rFonts w:eastAsiaTheme="minorEastAsia"/>
              <w:b/>
              <w:bCs/>
            </w:rPr>
            <w:t xml:space="preserve">Cannot find solution with initial guess = 0 </w:t>
          </w:r>
          <w:r>
            <w:rPr>
              <w:rFonts w:eastAsiaTheme="minorEastAsia"/>
            </w:rPr>
            <w:t>because the second derivative of f(x) at 0 is 0, thus the point where x = 0 is an inflection point causing the subsequent calculations to diverge.</w:t>
          </w:r>
        </w:p>
      </w:sdtContent>
    </w:sdt>
    <w:p w14:paraId="2363B7CE" w14:textId="4B5F5292" w:rsidR="00005E09" w:rsidRPr="00DE6579" w:rsidRDefault="00005E09" w:rsidP="00CC2A4A"/>
    <w:sectPr w:rsidR="00005E09" w:rsidRPr="00DE6579" w:rsidSect="00005E09">
      <w:footerReference w:type="default" r:id="rId8"/>
      <w:pgSz w:w="12240" w:h="15840"/>
      <w:pgMar w:top="1440" w:right="1440" w:bottom="2340" w:left="1440" w:header="720" w:footer="5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6E7BB" w14:textId="77777777" w:rsidR="0021429D" w:rsidRDefault="0021429D" w:rsidP="00005E09">
      <w:r>
        <w:separator/>
      </w:r>
    </w:p>
    <w:p w14:paraId="6834BBB6" w14:textId="77777777" w:rsidR="0021429D" w:rsidRDefault="0021429D" w:rsidP="00005E09"/>
  </w:endnote>
  <w:endnote w:type="continuationSeparator" w:id="0">
    <w:p w14:paraId="336CCC50" w14:textId="77777777" w:rsidR="0021429D" w:rsidRDefault="0021429D" w:rsidP="00005E09">
      <w:r>
        <w:continuationSeparator/>
      </w:r>
    </w:p>
    <w:p w14:paraId="6FE6E8B5" w14:textId="77777777" w:rsidR="0021429D" w:rsidRDefault="0021429D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altName w:val="Calibri"/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F208D" w14:textId="77777777" w:rsidR="00367873" w:rsidRDefault="007F2F27" w:rsidP="00005E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8308B67" w14:textId="77777777" w:rsidR="00074CE5" w:rsidRDefault="00074CE5" w:rsidP="00005E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3671C" w14:textId="77777777" w:rsidR="0021429D" w:rsidRDefault="0021429D" w:rsidP="00E0682F">
      <w:pPr>
        <w:spacing w:after="120"/>
      </w:pPr>
      <w:r>
        <w:separator/>
      </w:r>
    </w:p>
  </w:footnote>
  <w:footnote w:type="continuationSeparator" w:id="0">
    <w:p w14:paraId="559909A5" w14:textId="77777777" w:rsidR="0021429D" w:rsidRDefault="0021429D" w:rsidP="00E0682F">
      <w:pPr>
        <w:spacing w:after="120"/>
      </w:pPr>
      <w:r>
        <w:continuationSeparator/>
      </w:r>
    </w:p>
  </w:footnote>
  <w:footnote w:type="continuationNotice" w:id="1">
    <w:p w14:paraId="76FF7954" w14:textId="77777777" w:rsidR="0021429D" w:rsidRDefault="0021429D" w:rsidP="00E0682F">
      <w:pPr>
        <w:spacing w:after="12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44A8E"/>
    <w:multiLevelType w:val="multilevel"/>
    <w:tmpl w:val="8DE61AAA"/>
    <w:numStyleLink w:val="Enumerate"/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 w:numId="35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44"/>
    <w:rsid w:val="00003BCD"/>
    <w:rsid w:val="00005E09"/>
    <w:rsid w:val="00011C8B"/>
    <w:rsid w:val="000158C5"/>
    <w:rsid w:val="000209D9"/>
    <w:rsid w:val="0003303E"/>
    <w:rsid w:val="00036DD0"/>
    <w:rsid w:val="000400AC"/>
    <w:rsid w:val="00060D8F"/>
    <w:rsid w:val="0006225D"/>
    <w:rsid w:val="000700CD"/>
    <w:rsid w:val="0007014F"/>
    <w:rsid w:val="00074843"/>
    <w:rsid w:val="00074CE5"/>
    <w:rsid w:val="00083BB3"/>
    <w:rsid w:val="00093E6B"/>
    <w:rsid w:val="000D4A65"/>
    <w:rsid w:val="000E1125"/>
    <w:rsid w:val="000E3162"/>
    <w:rsid w:val="000F1988"/>
    <w:rsid w:val="000F39FA"/>
    <w:rsid w:val="001104BB"/>
    <w:rsid w:val="00134007"/>
    <w:rsid w:val="001508E1"/>
    <w:rsid w:val="00154D1E"/>
    <w:rsid w:val="001765C9"/>
    <w:rsid w:val="00181661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1429D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A75C2"/>
    <w:rsid w:val="002B01E2"/>
    <w:rsid w:val="002B7288"/>
    <w:rsid w:val="002E1C63"/>
    <w:rsid w:val="00305AA4"/>
    <w:rsid w:val="00322C54"/>
    <w:rsid w:val="003450B4"/>
    <w:rsid w:val="00345DA5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3F10F7"/>
    <w:rsid w:val="004017E6"/>
    <w:rsid w:val="00401834"/>
    <w:rsid w:val="00433D1D"/>
    <w:rsid w:val="00433E07"/>
    <w:rsid w:val="004376B4"/>
    <w:rsid w:val="004437ED"/>
    <w:rsid w:val="004470BC"/>
    <w:rsid w:val="0045016A"/>
    <w:rsid w:val="00461FE3"/>
    <w:rsid w:val="00470512"/>
    <w:rsid w:val="00486EDB"/>
    <w:rsid w:val="0049432C"/>
    <w:rsid w:val="004964B6"/>
    <w:rsid w:val="004A21BD"/>
    <w:rsid w:val="004C02A9"/>
    <w:rsid w:val="004C0BE2"/>
    <w:rsid w:val="004C7CC0"/>
    <w:rsid w:val="004E29B3"/>
    <w:rsid w:val="004E41FD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A57A0"/>
    <w:rsid w:val="005C26B0"/>
    <w:rsid w:val="005D68B9"/>
    <w:rsid w:val="005E051A"/>
    <w:rsid w:val="005E3CD7"/>
    <w:rsid w:val="005E4867"/>
    <w:rsid w:val="005F5915"/>
    <w:rsid w:val="00601FA3"/>
    <w:rsid w:val="00615E80"/>
    <w:rsid w:val="00623814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6D379B"/>
    <w:rsid w:val="00712366"/>
    <w:rsid w:val="00727BC4"/>
    <w:rsid w:val="00727CBC"/>
    <w:rsid w:val="0075082A"/>
    <w:rsid w:val="00751216"/>
    <w:rsid w:val="00751AA6"/>
    <w:rsid w:val="007530F4"/>
    <w:rsid w:val="00755218"/>
    <w:rsid w:val="00756070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2618E"/>
    <w:rsid w:val="0082685B"/>
    <w:rsid w:val="00834906"/>
    <w:rsid w:val="00882F9C"/>
    <w:rsid w:val="00891B45"/>
    <w:rsid w:val="00892550"/>
    <w:rsid w:val="008A3368"/>
    <w:rsid w:val="008A55A8"/>
    <w:rsid w:val="008A56F7"/>
    <w:rsid w:val="008A654D"/>
    <w:rsid w:val="008B40B2"/>
    <w:rsid w:val="008B47E0"/>
    <w:rsid w:val="008C6F4B"/>
    <w:rsid w:val="008D2C2C"/>
    <w:rsid w:val="008D6863"/>
    <w:rsid w:val="008E1CF8"/>
    <w:rsid w:val="0090445E"/>
    <w:rsid w:val="009133D6"/>
    <w:rsid w:val="00923E96"/>
    <w:rsid w:val="009400D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9E4429"/>
    <w:rsid w:val="009F28AD"/>
    <w:rsid w:val="00A12555"/>
    <w:rsid w:val="00A144D1"/>
    <w:rsid w:val="00A17C26"/>
    <w:rsid w:val="00A20262"/>
    <w:rsid w:val="00A32984"/>
    <w:rsid w:val="00A403A9"/>
    <w:rsid w:val="00A509AA"/>
    <w:rsid w:val="00A67452"/>
    <w:rsid w:val="00A70274"/>
    <w:rsid w:val="00A7608A"/>
    <w:rsid w:val="00A922F9"/>
    <w:rsid w:val="00AA11C5"/>
    <w:rsid w:val="00AB0692"/>
    <w:rsid w:val="00AB25FB"/>
    <w:rsid w:val="00AD3F6A"/>
    <w:rsid w:val="00AE1832"/>
    <w:rsid w:val="00AE38AA"/>
    <w:rsid w:val="00AE5261"/>
    <w:rsid w:val="00AE60B4"/>
    <w:rsid w:val="00AF3739"/>
    <w:rsid w:val="00B030A8"/>
    <w:rsid w:val="00B05256"/>
    <w:rsid w:val="00B21E27"/>
    <w:rsid w:val="00B26BA2"/>
    <w:rsid w:val="00B54EF7"/>
    <w:rsid w:val="00B74E44"/>
    <w:rsid w:val="00B82E41"/>
    <w:rsid w:val="00B86B75"/>
    <w:rsid w:val="00B955E5"/>
    <w:rsid w:val="00B97119"/>
    <w:rsid w:val="00BB611A"/>
    <w:rsid w:val="00BC48D5"/>
    <w:rsid w:val="00BF2B32"/>
    <w:rsid w:val="00C111DC"/>
    <w:rsid w:val="00C26B72"/>
    <w:rsid w:val="00C36279"/>
    <w:rsid w:val="00C3770B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80265"/>
    <w:rsid w:val="00D9705B"/>
    <w:rsid w:val="00DB12D1"/>
    <w:rsid w:val="00DE6579"/>
    <w:rsid w:val="00E017CE"/>
    <w:rsid w:val="00E0682F"/>
    <w:rsid w:val="00E121C9"/>
    <w:rsid w:val="00E20672"/>
    <w:rsid w:val="00E315A3"/>
    <w:rsid w:val="00E41067"/>
    <w:rsid w:val="00E675E4"/>
    <w:rsid w:val="00E83EFE"/>
    <w:rsid w:val="00E859B2"/>
    <w:rsid w:val="00E8649C"/>
    <w:rsid w:val="00E943FE"/>
    <w:rsid w:val="00EA02C0"/>
    <w:rsid w:val="00EB7732"/>
    <w:rsid w:val="00ED02E2"/>
    <w:rsid w:val="00ED0A56"/>
    <w:rsid w:val="00ED4779"/>
    <w:rsid w:val="00F001C1"/>
    <w:rsid w:val="00F10149"/>
    <w:rsid w:val="00F23D44"/>
    <w:rsid w:val="00F27D47"/>
    <w:rsid w:val="00F44C0B"/>
    <w:rsid w:val="00F535DE"/>
    <w:rsid w:val="00F664EA"/>
    <w:rsid w:val="00F721EA"/>
    <w:rsid w:val="00F758DD"/>
    <w:rsid w:val="00F76F73"/>
    <w:rsid w:val="00F86B44"/>
    <w:rsid w:val="00F95255"/>
    <w:rsid w:val="00F95C2A"/>
    <w:rsid w:val="00FC0B1B"/>
    <w:rsid w:val="00FC261B"/>
    <w:rsid w:val="00FC601B"/>
    <w:rsid w:val="00FD56BA"/>
    <w:rsid w:val="00FE2D41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A5C71"/>
  <w15:docId w15:val="{C6BFF9AF-C2C7-41FF-8933-779E3F6D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table" w:styleId="TableGridLight">
    <w:name w:val="Grid Table Light"/>
    <w:basedOn w:val="TableNormal"/>
    <w:uiPriority w:val="40"/>
    <w:rsid w:val="00036DD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036DD0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036DD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403A9"/>
    <w:rPr>
      <w:rFonts w:asciiTheme="majorHAnsi" w:eastAsiaTheme="majorEastAsia" w:hAnsiTheme="majorHAnsi" w:cstheme="majorBidi"/>
      <w:b/>
      <w:bCs/>
      <w:szCs w:val="32"/>
      <w14:ligatures w14:val="standardContextual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A403A9"/>
    <w:rPr>
      <w:rFonts w:asciiTheme="majorHAnsi" w:eastAsiaTheme="majorEastAsia" w:hAnsiTheme="majorHAnsi" w:cstheme="majorBidi"/>
      <w:b/>
      <w:bCs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ad\Documents\Custom%20Office%20Templates\WordTeX%20Assign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639D84FF740D993A771ADAA3E4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DD81A-215E-49D5-AD25-73DE80E627D7}"/>
      </w:docPartPr>
      <w:docPartBody>
        <w:p w:rsidR="006343DC" w:rsidRDefault="00475783">
          <w:pPr>
            <w:pStyle w:val="001639D84FF740D993A771ADAA3E4BA4"/>
          </w:pPr>
          <w:r w:rsidRPr="00BF2B32">
            <w:t>Assignment Title</w:t>
          </w:r>
        </w:p>
      </w:docPartBody>
    </w:docPart>
    <w:docPart>
      <w:docPartPr>
        <w:name w:val="6DEED7A3B30B407E8C87629DE7E9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B6FFE-9B7B-4101-98A0-6202E811C955}"/>
      </w:docPartPr>
      <w:docPartBody>
        <w:p w:rsidR="006343DC" w:rsidRDefault="00475783">
          <w:pPr>
            <w:pStyle w:val="6DEED7A3B30B407E8C87629DE7E95E06"/>
          </w:pPr>
          <w:r>
            <w:t>Name</w:t>
          </w:r>
        </w:p>
      </w:docPartBody>
    </w:docPart>
    <w:docPart>
      <w:docPartPr>
        <w:name w:val="FC16920C1E534FA0A12C5B0A83310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7AFE8-7A81-4DF1-8F90-FD07E7540DA5}"/>
      </w:docPartPr>
      <w:docPartBody>
        <w:p w:rsidR="006343DC" w:rsidRDefault="00475783">
          <w:pPr>
            <w:pStyle w:val="FC16920C1E534FA0A12C5B0A83310031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altName w:val="Calibri"/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0C"/>
    <w:rsid w:val="002D5C70"/>
    <w:rsid w:val="00475783"/>
    <w:rsid w:val="006343DC"/>
    <w:rsid w:val="007A5B6D"/>
    <w:rsid w:val="0088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639D84FF740D993A771ADAA3E4BA4">
    <w:name w:val="001639D84FF740D993A771ADAA3E4BA4"/>
  </w:style>
  <w:style w:type="paragraph" w:customStyle="1" w:styleId="6DEED7A3B30B407E8C87629DE7E95E06">
    <w:name w:val="6DEED7A3B30B407E8C87629DE7E95E06"/>
  </w:style>
  <w:style w:type="paragraph" w:customStyle="1" w:styleId="FC16920C1E534FA0A12C5B0A83310031">
    <w:name w:val="FC16920C1E534FA0A12C5B0A83310031"/>
  </w:style>
  <w:style w:type="paragraph" w:customStyle="1" w:styleId="8321BC645B96482896E06F2C4C0EA7B3">
    <w:name w:val="8321BC645B96482896E06F2C4C0EA7B3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36775591C6B41428AEDA3BAEAB33199">
    <w:name w:val="B36775591C6B41428AEDA3BAEAB33199"/>
  </w:style>
  <w:style w:type="paragraph" w:customStyle="1" w:styleId="80CB3C628FAC47C8B995397E055C156A">
    <w:name w:val="80CB3C628FAC47C8B995397E055C156A"/>
  </w:style>
  <w:style w:type="paragraph" w:customStyle="1" w:styleId="F6BEBF01DD7A42EBAE9012E476953EA1">
    <w:name w:val="F6BEBF01DD7A42EBAE9012E476953EA1"/>
  </w:style>
  <w:style w:type="paragraph" w:customStyle="1" w:styleId="755B6B1D3A0F474182356C3E43F36BCF">
    <w:name w:val="755B6B1D3A0F474182356C3E43F36BCF"/>
  </w:style>
  <w:style w:type="paragraph" w:customStyle="1" w:styleId="CF460CC5D8254B258FC88552B63FF24F">
    <w:name w:val="CF460CC5D8254B258FC88552B63FF24F"/>
  </w:style>
  <w:style w:type="character" w:styleId="PlaceholderText">
    <w:name w:val="Placeholder Text"/>
    <w:basedOn w:val="DefaultParagraphFont"/>
    <w:uiPriority w:val="99"/>
    <w:unhideWhenUsed/>
    <w:rsid w:val="006343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7435-C807-4C23-84F8-940CB3F8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Assignment.dotx</Template>
  <TotalTime>69</TotalTime>
  <Pages>7</Pages>
  <Words>496</Words>
  <Characters>4048</Characters>
  <Application>Microsoft Office Word</Application>
  <DocSecurity>0</DocSecurity>
  <Lines>578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Adnan Imran</dc:creator>
  <cp:keywords/>
  <dc:description/>
  <cp:lastModifiedBy>IMRAN, Ali [Student]</cp:lastModifiedBy>
  <cp:revision>25</cp:revision>
  <cp:lastPrinted>2018-03-14T00:03:00Z</cp:lastPrinted>
  <dcterms:created xsi:type="dcterms:W3CDTF">2020-03-03T01:42:00Z</dcterms:created>
  <dcterms:modified xsi:type="dcterms:W3CDTF">2020-03-05T02:28:00Z</dcterms:modified>
</cp:coreProperties>
</file>